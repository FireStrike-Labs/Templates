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1E9B2607">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9205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510DE030"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L8OAI1K&#13;&#10;BAAASgQAABYAAABkcnMvbWVkaWEvaGRwaG90bzEud2RwSUm8ASAAAAAkw91vA07+S7GFPXd2jckP&#13;&#10;CI0HsBK3jdY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F+qRSwwDAAClCQAADgAAAAAAAAAAAAAAAABIAgAAZHJzL2Uyb0RvYy54bWxQSwECLQAKAAAA&#13;&#10;AAAAACEAEcjiN70vEwC9LxMAFAAAAAAAAAAAAAAAAACABQAAZHJzL21lZGlhL2ltYWdlMS5wbmdQ&#13;&#10;SwECLQAKAAAAAAAAACEAD9qMoHQHAAB0BwAAFAAAAAAAAAAAAAAAAABvNRMAZHJzL21lZGlhL2lt&#13;&#10;YWdlMi5wbmdQSwECLQAKAAAAAAAAACEAvw4AjU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92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5E7C3A9B" w14:textId="113A0520"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01478759"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1654B407"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proofErr w:type="gramStart"/>
            <w:r w:rsidRPr="00DF6CEC">
              <w:rPr>
                <w:rFonts w:ascii="Forma DJR Micro Medium" w:hAnsi="Forma DJR Micro Medium" w:cstheme="majorHAnsi"/>
                <w:caps/>
                <w:color w:val="FFFFFF" w:themeColor="background1"/>
                <w:sz w:val="96"/>
                <w:szCs w:val="96"/>
              </w:rPr>
              <w:t>{{ Company</w:t>
            </w:r>
            <w:proofErr w:type="gramEnd"/>
            <w:r w:rsidRPr="00DF6CEC">
              <w:rPr>
                <w:rFonts w:ascii="Forma DJR Micro Medium" w:hAnsi="Forma DJR Micro Medium" w:cstheme="majorHAnsi"/>
                <w:caps/>
                <w:color w:val="FFFFFF" w:themeColor="background1"/>
                <w:sz w:val="96"/>
                <w:szCs w:val="96"/>
              </w:rPr>
              <w:t xml:space="preserve"> Name }}</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551D0F26" w:rsidR="004048B0" w:rsidRPr="00DF6CEC" w:rsidRDefault="00DF6CEC" w:rsidP="00DF6CEC">
            <w:pPr>
              <w:pStyle w:val="Subtitle"/>
              <w:framePr w:wrap="auto" w:vAnchor="margin" w:hAnchor="text" w:yAlign="inline"/>
              <w:rPr>
                <w:rFonts w:ascii="Tondo Light" w:hAnsi="Tondo Light"/>
                <w:b w:val="0"/>
                <w:bCs w:val="0"/>
              </w:rPr>
            </w:pPr>
            <w:r w:rsidRPr="00DF6CEC">
              <w:rPr>
                <w:rFonts w:ascii="Tondo Light" w:hAnsi="Tondo Light"/>
                <w:b w:val="0"/>
                <w:bCs w:val="0"/>
              </w:rPr>
              <w:t>{{ date }}</w:t>
            </w:r>
          </w:p>
        </w:tc>
      </w:tr>
      <w:tr w:rsidR="004048B0" w:rsidRPr="004048B0" w14:paraId="3AF47B34" w14:textId="77777777" w:rsidTr="008F1ABD">
        <w:trPr>
          <w:trHeight w:val="6491"/>
        </w:trPr>
        <w:tc>
          <w:tcPr>
            <w:tcW w:w="10800" w:type="dxa"/>
            <w:vAlign w:val="bottom"/>
          </w:tcPr>
          <w:p w14:paraId="1F4526F6" w14:textId="1F080E96" w:rsidR="004048B0" w:rsidRPr="00DF6CEC" w:rsidRDefault="00DF6CEC" w:rsidP="004048B0">
            <w:pPr>
              <w:pStyle w:val="CoverInfo"/>
              <w:rPr>
                <w:rFonts w:ascii="Tondo Light" w:hAnsi="Tondo Light"/>
                <w:noProof/>
              </w:rPr>
            </w:pPr>
            <w:r w:rsidRPr="00DF6CEC">
              <w:rPr>
                <w:rFonts w:ascii="Tondo Light" w:hAnsi="Tondo Light"/>
                <w:noProof/>
              </w:rPr>
              <w:t>{{ company legal name }}</w:t>
            </w:r>
            <w:r w:rsidR="004048B0" w:rsidRPr="00DF6CEC">
              <w:rPr>
                <w:rFonts w:ascii="Tondo Light" w:hAnsi="Tondo Light"/>
                <w:noProof/>
              </w:rPr>
              <w:t xml:space="preserve"> </w:t>
            </w:r>
            <w:sdt>
              <w:sdtPr>
                <w:rPr>
                  <w:rFonts w:ascii="Tondo Light" w:hAnsi="Tondo Light"/>
                  <w:noProof/>
                </w:rPr>
                <w:id w:val="-1690362417"/>
                <w:placeholder>
                  <w:docPart w:val="188BA5CF6499B14A9A08603D2FB4C56A"/>
                </w:placeholder>
                <w:temporary/>
                <w:showingPlcHdr/>
                <w15:appearance w15:val="hidden"/>
              </w:sdtPr>
              <w:sdtContent>
                <w:r w:rsidR="004048B0" w:rsidRPr="00DF6CEC">
                  <w:rPr>
                    <w:rFonts w:ascii="Tondo Light" w:hAnsi="Tondo Light"/>
                    <w:noProof/>
                  </w:rPr>
                  <w:t>|</w:t>
                </w:r>
              </w:sdtContent>
            </w:sdt>
            <w:r w:rsidR="004048B0" w:rsidRPr="00DF6CEC">
              <w:rPr>
                <w:rFonts w:ascii="Tondo Light" w:hAnsi="Tondo Light"/>
                <w:noProof/>
              </w:rPr>
              <w:t xml:space="preserve"> </w:t>
            </w:r>
            <w:r w:rsidRPr="00DF6CEC">
              <w:rPr>
                <w:rFonts w:ascii="Tondo Light" w:hAnsi="Tondo Light"/>
                <w:noProof/>
              </w:rPr>
              <w:t>{{ company_email }}</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4048B0" w:rsidRDefault="0034203A" w:rsidP="00C17936">
            <w:pPr>
              <w:pStyle w:val="Heading1"/>
            </w:pPr>
            <w: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55DA5997" w:rsidR="00517D36" w:rsidRPr="004048B0" w:rsidRDefault="0034203A" w:rsidP="0034203A">
            <w:pPr>
              <w:pStyle w:val="NormalBold"/>
            </w:pPr>
            <w:proofErr w:type="gramStart"/>
            <w:r>
              <w:t>{{ impact</w:t>
            </w:r>
            <w:proofErr w:type="gramEnd"/>
            <w:r>
              <w:t xml:space="preserve"> }}</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8912CFA" w14:textId="77777777" w:rsidTr="006551C3">
        <w:trPr>
          <w:trHeight w:val="432"/>
        </w:trPr>
        <w:tc>
          <w:tcPr>
            <w:tcW w:w="3600" w:type="dxa"/>
            <w:vMerge w:val="restart"/>
          </w:tcPr>
          <w:p w14:paraId="1353CD01" w14:textId="77777777" w:rsidR="0015336E" w:rsidRPr="004048B0" w:rsidRDefault="0015336E" w:rsidP="005947BE">
            <w:pPr>
              <w:rPr>
                <w:noProof/>
              </w:rPr>
            </w:pPr>
          </w:p>
        </w:tc>
        <w:tc>
          <w:tcPr>
            <w:tcW w:w="7200" w:type="dxa"/>
          </w:tcPr>
          <w:p w14:paraId="10EC6952" w14:textId="77777777" w:rsidR="0015336E" w:rsidRPr="004048B0" w:rsidRDefault="0015336E" w:rsidP="005947BE">
            <w:pPr>
              <w:rPr>
                <w:b/>
                <w:bCs/>
              </w:rPr>
            </w:pPr>
            <w:r w:rsidRPr="004048B0">
              <w:rPr>
                <w:noProof/>
                <w:lang w:eastAsia="en-AU"/>
              </w:rPr>
              <w:drawing>
                <wp:inline distT="0" distB="0" distL="0" distR="0" wp14:anchorId="23ACA8A0" wp14:editId="4DFA4CED">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15336E" w:rsidRPr="004048B0" w14:paraId="3974D3ED" w14:textId="77777777" w:rsidTr="00FE44CB">
        <w:trPr>
          <w:trHeight w:val="1440"/>
        </w:trPr>
        <w:tc>
          <w:tcPr>
            <w:tcW w:w="3600" w:type="dxa"/>
            <w:vMerge/>
          </w:tcPr>
          <w:p w14:paraId="547769E1" w14:textId="77777777" w:rsidR="0015336E" w:rsidRPr="004048B0" w:rsidRDefault="0015336E" w:rsidP="005947BE">
            <w:pPr>
              <w:rPr>
                <w:noProof/>
              </w:rPr>
            </w:pPr>
          </w:p>
        </w:tc>
        <w:tc>
          <w:tcPr>
            <w:tcW w:w="7200" w:type="dxa"/>
          </w:tcPr>
          <w:p w14:paraId="0425CEA2" w14:textId="727318CF" w:rsidR="0015336E" w:rsidRPr="004048B0" w:rsidRDefault="0034203A" w:rsidP="00FE44CB">
            <w:pPr>
              <w:pStyle w:val="Heading2"/>
            </w:pPr>
            <w:r w:rsidRPr="0034203A">
              <w:rPr>
                <w:sz w:val="56"/>
                <w:szCs w:val="56"/>
              </w:rPr>
              <w:t>Executive Summary</w:t>
            </w:r>
          </w:p>
        </w:tc>
      </w:tr>
      <w:tr w:rsidR="0015336E" w:rsidRPr="004048B0" w14:paraId="66223B13" w14:textId="77777777" w:rsidTr="006551C3">
        <w:trPr>
          <w:trHeight w:val="5680"/>
        </w:trPr>
        <w:tc>
          <w:tcPr>
            <w:tcW w:w="3600" w:type="dxa"/>
            <w:vMerge/>
          </w:tcPr>
          <w:p w14:paraId="51F2F1FB" w14:textId="77777777" w:rsidR="0015336E" w:rsidRPr="004048B0" w:rsidRDefault="0015336E" w:rsidP="005947BE">
            <w:pPr>
              <w:rPr>
                <w:noProof/>
              </w:rPr>
            </w:pPr>
          </w:p>
        </w:tc>
        <w:tc>
          <w:tcPr>
            <w:tcW w:w="7200" w:type="dxa"/>
          </w:tcPr>
          <w:p w14:paraId="3E4FFBC0" w14:textId="5B8BBA74" w:rsidR="00EA0EF8" w:rsidRPr="004048B0" w:rsidRDefault="0034203A" w:rsidP="00EA0EF8">
            <w:proofErr w:type="gramStart"/>
            <w:r>
              <w:t>{{ executive</w:t>
            </w:r>
            <w:proofErr w:type="gramEnd"/>
            <w:r>
              <w:t xml:space="preserve"> </w:t>
            </w:r>
            <w:proofErr w:type="gramStart"/>
            <w:r>
              <w:t>summary }</w:t>
            </w:r>
            <w:proofErr w:type="gramEnd"/>
            <w:r>
              <w:t>}</w:t>
            </w:r>
          </w:p>
          <w:p w14:paraId="1D79D662" w14:textId="77777777" w:rsidR="00C17936" w:rsidRPr="004048B0" w:rsidRDefault="00C17936" w:rsidP="00EA0EF8"/>
        </w:tc>
      </w:tr>
      <w:tr w:rsidR="0015336E" w:rsidRPr="004048B0" w14:paraId="2A9C375A" w14:textId="77777777" w:rsidTr="006551C3">
        <w:trPr>
          <w:trHeight w:val="4892"/>
        </w:trPr>
        <w:tc>
          <w:tcPr>
            <w:tcW w:w="3600" w:type="dxa"/>
            <w:vMerge/>
          </w:tcPr>
          <w:p w14:paraId="4A414110" w14:textId="77777777" w:rsidR="0015336E" w:rsidRPr="004048B0" w:rsidRDefault="0015336E" w:rsidP="005947BE">
            <w:pPr>
              <w:rPr>
                <w:noProof/>
              </w:rPr>
            </w:pPr>
          </w:p>
        </w:tc>
        <w:tc>
          <w:tcPr>
            <w:tcW w:w="7200" w:type="dxa"/>
          </w:tcPr>
          <w:p w14:paraId="4469D1A3" w14:textId="77777777" w:rsidR="0015336E" w:rsidRPr="004048B0" w:rsidRDefault="0015336E" w:rsidP="00120EDB">
            <w:pPr>
              <w:rPr>
                <w:noProof/>
              </w:rPr>
            </w:pPr>
            <w:r w:rsidRPr="004048B0">
              <w:rPr>
                <w:noProof/>
                <w:lang w:eastAsia="en-AU"/>
              </w:rPr>
              <w:drawing>
                <wp:inline distT="0" distB="0" distL="0" distR="0" wp14:anchorId="3EFE411D" wp14:editId="1665F0A6">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548CF8CB" w14:textId="77777777" w:rsidTr="004048B0">
        <w:trPr>
          <w:trHeight w:val="576"/>
        </w:trPr>
        <w:tc>
          <w:tcPr>
            <w:tcW w:w="3600" w:type="dxa"/>
            <w:vMerge/>
          </w:tcPr>
          <w:p w14:paraId="46044911" w14:textId="77777777" w:rsidR="0015336E" w:rsidRPr="004048B0" w:rsidRDefault="0015336E" w:rsidP="005947BE">
            <w:pPr>
              <w:rPr>
                <w:noProof/>
              </w:rPr>
            </w:pPr>
          </w:p>
        </w:tc>
        <w:tc>
          <w:tcPr>
            <w:tcW w:w="7200" w:type="dxa"/>
          </w:tcPr>
          <w:p w14:paraId="2D73F50F" w14:textId="77777777" w:rsidR="0015336E" w:rsidRPr="004048B0" w:rsidRDefault="00000000" w:rsidP="004048B0">
            <w:pPr>
              <w:pStyle w:val="Caption"/>
            </w:pPr>
            <w:sdt>
              <w:sdtPr>
                <w:id w:val="557511328"/>
                <w:placeholder>
                  <w:docPart w:val="2B722AE23BF1784CBAF6CB15440576A0"/>
                </w:placeholder>
                <w:showingPlcHdr/>
              </w:sdtPr>
              <w:sdtContent>
                <w:r w:rsidR="004048B0" w:rsidRPr="004048B0">
                  <w:t>Figure 1</w:t>
                </w:r>
              </w:sdtContent>
            </w:sdt>
            <w:r w:rsidR="004048B0" w:rsidRPr="004048B0">
              <w:t xml:space="preserve"> </w:t>
            </w:r>
          </w:p>
        </w:tc>
      </w:tr>
    </w:tbl>
    <w:p w14:paraId="3F31745D" w14:textId="77777777" w:rsidR="007762BF" w:rsidRPr="004048B0" w:rsidRDefault="007762BF"/>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4048B0" w:rsidRDefault="00C17936" w:rsidP="0053179B">
                <w:pPr>
                  <w:pStyle w:val="ListHeader"/>
                </w:pPr>
                <w:r w:rsidRPr="004048B0">
                  <w:t xml:space="preserve">BUSINESS </w:t>
                </w:r>
              </w:p>
              <w:p w14:paraId="71D430B6" w14:textId="77777777" w:rsidR="00C17936" w:rsidRPr="004048B0" w:rsidRDefault="00C17936" w:rsidP="0053179B">
                <w:pPr>
                  <w:pStyle w:val="ListHeader"/>
                </w:pPr>
                <w:r w:rsidRPr="004048B0">
                  <w:t>PRIORITIES</w:t>
                </w:r>
              </w:p>
            </w:sdtContent>
          </w:sdt>
          <w:sdt>
            <w:sdtPr>
              <w:id w:val="-1943145662"/>
              <w:placeholder>
                <w:docPart w:val="DD8CD1F40F626E4397F93190E804E3BB"/>
              </w:placeholder>
              <w:temporary/>
              <w:showingPlcHdr/>
              <w15:appearance w15:val="hidden"/>
            </w:sdtPr>
            <w:sdtContent>
              <w:p w14:paraId="745DB053" w14:textId="77777777" w:rsidR="00C17936" w:rsidRPr="004048B0" w:rsidRDefault="00C17936" w:rsidP="0053179B">
                <w:pPr>
                  <w:pStyle w:val="Bullets"/>
                </w:pPr>
                <w:r w:rsidRPr="004048B0">
                  <w:t>Increase customer satisfaction by 2%</w:t>
                </w:r>
              </w:p>
              <w:p w14:paraId="494243E2" w14:textId="77777777" w:rsidR="00C17936" w:rsidRPr="004048B0" w:rsidRDefault="00C17936" w:rsidP="0053179B">
                <w:pPr>
                  <w:pStyle w:val="Bullets"/>
                </w:pPr>
                <w:r w:rsidRPr="004048B0">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id w:val="-476073456"/>
              <w:placeholder>
                <w:docPart w:val="034FE9FB78D49C4389829406BAB633F3"/>
              </w:placeholder>
              <w:temporary/>
              <w:showingPlcHdr/>
              <w15:appearance w15:val="hidden"/>
            </w:sdtPr>
            <w:sdtContent>
              <w:p w14:paraId="11B635FA" w14:textId="77777777" w:rsidR="00C17936" w:rsidRPr="004048B0" w:rsidRDefault="00C17936" w:rsidP="0053179B">
                <w:pPr>
                  <w:pStyle w:val="ListHeader"/>
                </w:pPr>
                <w:r w:rsidRPr="004048B0">
                  <w:t xml:space="preserve">ADDED </w:t>
                </w:r>
              </w:p>
              <w:p w14:paraId="1641842D" w14:textId="77777777" w:rsidR="00C17936" w:rsidRPr="004048B0" w:rsidRDefault="00C17936" w:rsidP="0053179B">
                <w:pPr>
                  <w:pStyle w:val="ListHeader"/>
                </w:pPr>
                <w:r w:rsidRPr="004048B0">
                  <w:t>PRIORITIES</w:t>
                </w:r>
              </w:p>
            </w:sdtContent>
          </w:sdt>
          <w:sdt>
            <w:sdtPr>
              <w:id w:val="-1152058543"/>
              <w:placeholder>
                <w:docPart w:val="0FA9B373C6582344A58CEEFD96A6E111"/>
              </w:placeholder>
              <w:temporary/>
              <w:showingPlcHdr/>
              <w15:appearance w15:val="hidden"/>
            </w:sdtPr>
            <w:sdtContent>
              <w:p w14:paraId="6A786958" w14:textId="77777777" w:rsidR="00C17936" w:rsidRPr="004048B0" w:rsidRDefault="00C17936" w:rsidP="0053179B">
                <w:pPr>
                  <w:pStyle w:val="Bullets"/>
                </w:pPr>
                <w:r w:rsidRPr="004048B0">
                  <w:t>Improve social media presence</w:t>
                </w:r>
              </w:p>
              <w:p w14:paraId="286E3B3F" w14:textId="77777777" w:rsidR="00C17936" w:rsidRPr="004048B0" w:rsidRDefault="00C17936" w:rsidP="0053179B">
                <w:pPr>
                  <w:pStyle w:val="Bullets"/>
                </w:pPr>
                <w:r w:rsidRPr="004048B0">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4048B0">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4048B0" w:rsidRDefault="00C17936" w:rsidP="0053179B">
                <w:pPr>
                  <w:pStyle w:val="Bullets"/>
                </w:pPr>
                <w:r w:rsidRPr="004048B0">
                  <w:t>Interns begin</w:t>
                </w:r>
              </w:p>
              <w:p w14:paraId="399D641A" w14:textId="77777777" w:rsidR="00C17936" w:rsidRPr="004048B0" w:rsidRDefault="00C17936" w:rsidP="0053179B">
                <w:pPr>
                  <w:pStyle w:val="Bullets"/>
                </w:pPr>
                <w:r w:rsidRPr="004048B0">
                  <w:t>Indoor rec leagues</w:t>
                </w:r>
              </w:p>
              <w:p w14:paraId="6616069F" w14:textId="77777777" w:rsidR="00C17936" w:rsidRPr="004048B0" w:rsidRDefault="00C17936" w:rsidP="0053179B">
                <w:pPr>
                  <w:pStyle w:val="Bullets"/>
                </w:pPr>
                <w:r w:rsidRPr="004048B0">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4048B0" w:rsidRDefault="0034203A" w:rsidP="00FE44CB">
            <w:pPr>
              <w:pStyle w:val="Heading2"/>
            </w:pPr>
            <w:r w:rsidRPr="0034203A">
              <w:rPr>
                <w:sz w:val="56"/>
                <w:szCs w:val="56"/>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23F4BC74" w:rsidR="00C17936" w:rsidRPr="004048B0" w:rsidRDefault="0034203A" w:rsidP="00C17936">
            <w:proofErr w:type="gramStart"/>
            <w:r>
              <w:t>{{ technical</w:t>
            </w:r>
            <w:proofErr w:type="gramEnd"/>
            <w:r>
              <w:t xml:space="preserve"> </w:t>
            </w:r>
            <w:proofErr w:type="gramStart"/>
            <w:r>
              <w:t>details }</w:t>
            </w:r>
            <w:proofErr w:type="gramEnd"/>
            <w:r>
              <w:t>}</w:t>
            </w:r>
          </w:p>
          <w:p w14:paraId="02221AFB" w14:textId="77777777" w:rsidR="00C17936" w:rsidRPr="004048B0" w:rsidRDefault="00C17936" w:rsidP="00C17936"/>
          <w:p w14:paraId="7171BCBD" w14:textId="7627B8E8" w:rsidR="00C17936" w:rsidRPr="004048B0" w:rsidRDefault="0034203A" w:rsidP="00C17936">
            <w:pPr>
              <w:pStyle w:val="Heading3"/>
            </w:pPr>
            <w:r>
              <w:t>Probable Attack Sequence</w:t>
            </w:r>
            <w:r w:rsidR="00C17936" w:rsidRPr="004048B0">
              <w:t xml:space="preserve"> </w:t>
            </w:r>
          </w:p>
          <w:p w14:paraId="3A2BB446" w14:textId="6B5E1DBC" w:rsidR="0034203A" w:rsidRDefault="0034203A" w:rsidP="00C17936"/>
          <w:p w14:paraId="33628949" w14:textId="10753AD6" w:rsidR="00C17936" w:rsidRPr="004048B0" w:rsidRDefault="0034203A" w:rsidP="00C17936">
            <w:proofErr w:type="gramStart"/>
            <w:r>
              <w:t>{{ probable</w:t>
            </w:r>
            <w:proofErr w:type="gramEnd"/>
            <w:r>
              <w:t xml:space="preserve"> attack </w:t>
            </w:r>
            <w:proofErr w:type="gramStart"/>
            <w:r>
              <w:t>sequence }</w:t>
            </w:r>
            <w:proofErr w:type="gramEnd"/>
            <w:r>
              <w:t>}</w:t>
            </w:r>
          </w:p>
          <w:p w14:paraId="66399234" w14:textId="77777777" w:rsidR="00C17936" w:rsidRPr="004048B0" w:rsidRDefault="00C17936" w:rsidP="00C17936">
            <w:r w:rsidRPr="004048B0">
              <w:t xml:space="preserve"> </w:t>
            </w:r>
          </w:p>
          <w:p w14:paraId="49AAC92E" w14:textId="7D3773F7" w:rsidR="00C17936" w:rsidRPr="004048B0" w:rsidRDefault="0034203A" w:rsidP="00C17936">
            <w:pPr>
              <w:pStyle w:val="Heading3"/>
            </w:pPr>
            <w:r>
              <w:t>Mitre Att&amp;CK Mapping</w:t>
            </w:r>
            <w:r w:rsidR="00C17936" w:rsidRPr="004048B0">
              <w:t xml:space="preserve"> </w:t>
            </w:r>
          </w:p>
          <w:p w14:paraId="40452CF5" w14:textId="6FC77484" w:rsidR="00C17936" w:rsidRDefault="00C17936" w:rsidP="0034203A"/>
          <w:p w14:paraId="736054D4" w14:textId="5D3CE809" w:rsidR="0034203A" w:rsidRPr="004048B0" w:rsidRDefault="0034203A" w:rsidP="0034203A">
            <w:proofErr w:type="gramStart"/>
            <w:r>
              <w:t xml:space="preserve">{{ </w:t>
            </w:r>
            <w:proofErr w:type="spellStart"/>
            <w:r>
              <w:t>mitre</w:t>
            </w:r>
            <w:proofErr w:type="spellEnd"/>
            <w:proofErr w:type="gramEnd"/>
            <w:r>
              <w:t xml:space="preserve"> attack mapping }}</w:t>
            </w: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15631B5" w14:textId="77777777" w:rsidTr="006551C3">
        <w:trPr>
          <w:trHeight w:val="432"/>
        </w:trPr>
        <w:tc>
          <w:tcPr>
            <w:tcW w:w="3600" w:type="dxa"/>
            <w:vMerge w:val="restart"/>
            <w:vAlign w:val="center"/>
          </w:tcPr>
          <w:p w14:paraId="41EC4EAA" w14:textId="77777777" w:rsidR="004A4C49" w:rsidRPr="004048B0" w:rsidRDefault="004A4C49" w:rsidP="004D4384">
            <w:pPr>
              <w:pStyle w:val="Quote"/>
            </w:pPr>
            <w:r w:rsidRPr="004048B0">
              <w:br w:type="page"/>
            </w:r>
            <w:sdt>
              <w:sdtPr>
                <w:id w:val="242228321"/>
                <w:placeholder>
                  <w:docPart w:val="3F648A755916374D9B48669476222E10"/>
                </w:placeholder>
                <w:temporary/>
                <w:showingPlcHdr/>
                <w15:appearance w15:val="hidden"/>
              </w:sdtPr>
              <w:sdtContent>
                <w:r w:rsidR="006F5A91" w:rsidRPr="004D4384">
                  <w:t>Lorem ipsum dolor sit amet, consectetur adipiscing elit.</w:t>
                </w:r>
              </w:sdtContent>
            </w:sdt>
          </w:p>
        </w:tc>
        <w:tc>
          <w:tcPr>
            <w:tcW w:w="7191"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FE44CB">
        <w:trPr>
          <w:trHeight w:val="1440"/>
        </w:trPr>
        <w:tc>
          <w:tcPr>
            <w:tcW w:w="3600" w:type="dxa"/>
            <w:vMerge/>
          </w:tcPr>
          <w:p w14:paraId="32BDA660" w14:textId="77777777" w:rsidR="004A4C49" w:rsidRPr="004048B0" w:rsidRDefault="004A4C49" w:rsidP="004D4384">
            <w:pPr>
              <w:pStyle w:val="Quote"/>
            </w:pPr>
          </w:p>
        </w:tc>
        <w:tc>
          <w:tcPr>
            <w:tcW w:w="7191" w:type="dxa"/>
          </w:tcPr>
          <w:p w14:paraId="30A47E81" w14:textId="195DCACF" w:rsidR="004A4C49" w:rsidRPr="004048B0" w:rsidRDefault="0034203A" w:rsidP="00FE44CB">
            <w:pPr>
              <w:pStyle w:val="Heading2"/>
            </w:pPr>
            <w:r w:rsidRPr="0034203A">
              <w:rPr>
                <w:sz w:val="56"/>
                <w:szCs w:val="56"/>
              </w:rPr>
              <w:t>Recommendations</w:t>
            </w:r>
          </w:p>
        </w:tc>
      </w:tr>
      <w:tr w:rsidR="004A4C49" w:rsidRPr="004048B0" w14:paraId="37C238E5" w14:textId="77777777" w:rsidTr="006551C3">
        <w:trPr>
          <w:trHeight w:val="11583"/>
        </w:trPr>
        <w:tc>
          <w:tcPr>
            <w:tcW w:w="3600" w:type="dxa"/>
            <w:vMerge/>
          </w:tcPr>
          <w:p w14:paraId="5C222561" w14:textId="77777777" w:rsidR="004A4C49" w:rsidRPr="004048B0" w:rsidRDefault="004A4C49" w:rsidP="004D4384">
            <w:pPr>
              <w:pStyle w:val="Quote"/>
            </w:pPr>
          </w:p>
        </w:tc>
        <w:tc>
          <w:tcPr>
            <w:tcW w:w="7191" w:type="dxa"/>
          </w:tcPr>
          <w:p w14:paraId="09FC868B" w14:textId="1275D294" w:rsidR="004A4C49" w:rsidRPr="004048B0" w:rsidRDefault="0034203A" w:rsidP="0034203A">
            <w:proofErr w:type="gramStart"/>
            <w:r>
              <w:t>{{ recommendations</w:t>
            </w:r>
            <w:proofErr w:type="gramEnd"/>
            <w:r>
              <w:t xml:space="preserve"> }}</w:t>
            </w:r>
          </w:p>
        </w:tc>
      </w:tr>
    </w:tbl>
    <w:p w14:paraId="310D7E16" w14:textId="77777777" w:rsidR="007762BF" w:rsidRPr="004048B0" w:rsidRDefault="007762BF"/>
    <w:p w14:paraId="6DAAE41C" w14:textId="4144F2CA" w:rsidR="0034203A" w:rsidRDefault="0034203A"/>
    <w:tbl>
      <w:tblPr>
        <w:tblW w:w="0" w:type="auto"/>
        <w:tblLook w:val="0600" w:firstRow="0" w:lastRow="0" w:firstColumn="0" w:lastColumn="0" w:noHBand="1" w:noVBand="1"/>
      </w:tblPr>
      <w:tblGrid>
        <w:gridCol w:w="3600"/>
        <w:gridCol w:w="7191"/>
      </w:tblGrid>
      <w:tr w:rsidR="0034203A" w:rsidRPr="004048B0" w14:paraId="0873F046" w14:textId="77777777" w:rsidTr="001B4BC4">
        <w:trPr>
          <w:trHeight w:val="432"/>
        </w:trPr>
        <w:tc>
          <w:tcPr>
            <w:tcW w:w="3600" w:type="dxa"/>
            <w:vMerge w:val="restart"/>
            <w:vAlign w:val="center"/>
          </w:tcPr>
          <w:p w14:paraId="01D67FA3" w14:textId="77777777" w:rsidR="0034203A" w:rsidRPr="004048B0" w:rsidRDefault="0034203A" w:rsidP="001B4BC4">
            <w:pPr>
              <w:pStyle w:val="Quote"/>
            </w:pPr>
            <w:r w:rsidRPr="004048B0">
              <w:lastRenderedPageBreak/>
              <w:br w:type="page"/>
            </w:r>
            <w:sdt>
              <w:sdtPr>
                <w:id w:val="-1932270807"/>
                <w:placeholder>
                  <w:docPart w:val="BB0A993BB924274CBDCBABF675B2C127"/>
                </w:placeholder>
                <w:temporary/>
                <w:showingPlcHdr/>
                <w15:appearance w15:val="hidden"/>
              </w:sdtPr>
              <w:sdtContent>
                <w:r w:rsidRPr="004D4384">
                  <w:t>Lorem ipsum dolor sit amet, consectetur adipiscing elit.</w:t>
                </w:r>
              </w:sdtContent>
            </w:sdt>
          </w:p>
        </w:tc>
        <w:tc>
          <w:tcPr>
            <w:tcW w:w="7191"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1B4BC4">
        <w:trPr>
          <w:trHeight w:val="1440"/>
        </w:trPr>
        <w:tc>
          <w:tcPr>
            <w:tcW w:w="3600" w:type="dxa"/>
            <w:vMerge/>
          </w:tcPr>
          <w:p w14:paraId="62D553F1" w14:textId="77777777" w:rsidR="0034203A" w:rsidRPr="004048B0" w:rsidRDefault="0034203A" w:rsidP="001B4BC4">
            <w:pPr>
              <w:pStyle w:val="Quote"/>
            </w:pPr>
          </w:p>
        </w:tc>
        <w:tc>
          <w:tcPr>
            <w:tcW w:w="7191" w:type="dxa"/>
          </w:tcPr>
          <w:p w14:paraId="2D022C54" w14:textId="4D65E23E" w:rsidR="0034203A" w:rsidRPr="004048B0" w:rsidRDefault="0034203A" w:rsidP="001B4BC4">
            <w:pPr>
              <w:pStyle w:val="Heading2"/>
            </w:pPr>
            <w:r>
              <w:rPr>
                <w:sz w:val="56"/>
                <w:szCs w:val="56"/>
              </w:rPr>
              <w:t>References</w:t>
            </w:r>
          </w:p>
        </w:tc>
      </w:tr>
      <w:tr w:rsidR="0034203A" w:rsidRPr="004048B0" w14:paraId="68A5D4F8" w14:textId="77777777" w:rsidTr="001B4BC4">
        <w:trPr>
          <w:trHeight w:val="11583"/>
        </w:trPr>
        <w:tc>
          <w:tcPr>
            <w:tcW w:w="3600" w:type="dxa"/>
            <w:vMerge/>
          </w:tcPr>
          <w:p w14:paraId="7CB32D0D" w14:textId="77777777" w:rsidR="0034203A" w:rsidRPr="004048B0" w:rsidRDefault="0034203A" w:rsidP="001B4BC4">
            <w:pPr>
              <w:pStyle w:val="Quote"/>
            </w:pPr>
          </w:p>
        </w:tc>
        <w:tc>
          <w:tcPr>
            <w:tcW w:w="7191" w:type="dxa"/>
          </w:tcPr>
          <w:p w14:paraId="00D43946" w14:textId="572CD069" w:rsidR="0034203A" w:rsidRPr="004048B0" w:rsidRDefault="0034203A" w:rsidP="001B4BC4">
            <w:proofErr w:type="gramStart"/>
            <w:r>
              <w:t xml:space="preserve">{{ </w:t>
            </w:r>
            <w:r>
              <w:t>references</w:t>
            </w:r>
            <w:proofErr w:type="gramEnd"/>
            <w:r>
              <w:t xml:space="preserve"> }}</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4048B0">
                  <w:rPr>
                    <w:rStyle w:val="Heading2Char"/>
                    <w:caps/>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77777777" w:rsidR="009B38E4" w:rsidRPr="004048B0" w:rsidRDefault="00000000" w:rsidP="006013C2">
                  <w:pPr>
                    <w:pStyle w:val="TableHeader"/>
                  </w:pPr>
                  <w:sdt>
                    <w:sdtPr>
                      <w:id w:val="-270005588"/>
                      <w:placeholder>
                        <w:docPart w:val="0F037A2866CF63489BE7FD92C156AFDA"/>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77777777" w:rsidR="009B38E4" w:rsidRPr="004048B0" w:rsidRDefault="00000000" w:rsidP="006013C2">
                  <w:pPr>
                    <w:pStyle w:val="TableData"/>
                  </w:pPr>
                  <w:sdt>
                    <w:sdtPr>
                      <w:id w:val="833654871"/>
                      <w:placeholder>
                        <w:docPart w:val="0BE2AC0EB4597848AAAEB0724F10E6B5"/>
                      </w:placeholder>
                      <w:temporary/>
                      <w:showingPlcHdr/>
                      <w15:appearance w15:val="hidden"/>
                    </w:sdt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77777777"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34D6FBA1">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C09FD" w14:textId="77777777" w:rsidR="003932D8" w:rsidRDefault="003932D8" w:rsidP="006B633A">
      <w:r>
        <w:separator/>
      </w:r>
    </w:p>
  </w:endnote>
  <w:endnote w:type="continuationSeparator" w:id="0">
    <w:p w14:paraId="0C3F9769" w14:textId="77777777" w:rsidR="003932D8" w:rsidRDefault="003932D8"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76C00108" w:rsidR="006B633A" w:rsidRPr="006F5A91" w:rsidRDefault="00B04A5D" w:rsidP="006F5A91">
    <w:pPr>
      <w:pStyle w:val="Footer"/>
    </w:pPr>
    <w:proofErr w:type="gramStart"/>
    <w:r>
      <w:rPr>
        <w:rFonts w:ascii="Calibri" w:hAnsi="Calibri" w:cs="Calibri"/>
        <w:color w:val="000000"/>
      </w:rPr>
      <w:t>{{ report</w:t>
    </w:r>
    <w:proofErr w:type="gramEnd"/>
    <w:r>
      <w:rPr>
        <w:rFonts w:ascii="Calibri" w:hAnsi="Calibri" w:cs="Calibri"/>
        <w:color w:val="000000"/>
      </w:rPr>
      <w:t xml:space="preserve"> </w:t>
    </w:r>
    <w:proofErr w:type="gramStart"/>
    <w:r>
      <w:rPr>
        <w:rFonts w:ascii="Calibri" w:hAnsi="Calibri" w:cs="Calibri"/>
        <w:color w:val="000000"/>
      </w:rPr>
      <w:t>type }</w:t>
    </w:r>
    <w:proofErr w:type="gramEnd"/>
    <w:r>
      <w:rPr>
        <w:rFonts w:ascii="Calibri" w:hAnsi="Calibri" w:cs="Calibri"/>
        <w:color w:val="000000"/>
      </w:rPr>
      <w: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1DE66F1A" w:rsidR="006F5A91" w:rsidRPr="006F5A91" w:rsidRDefault="00B04A5D" w:rsidP="006F5A91">
    <w:pPr>
      <w:pStyle w:val="Footer"/>
    </w:pPr>
    <w:proofErr w:type="gramStart"/>
    <w:r>
      <w:rPr>
        <w:rFonts w:ascii="Calibri" w:hAnsi="Calibri" w:cs="Calibri"/>
        <w:color w:val="000000"/>
      </w:rPr>
      <w:t>{{ report</w:t>
    </w:r>
    <w:proofErr w:type="gramEnd"/>
    <w:r>
      <w:rPr>
        <w:rFonts w:ascii="Calibri" w:hAnsi="Calibri" w:cs="Calibri"/>
        <w:color w:val="000000"/>
      </w:rPr>
      <w:t xml:space="preserve"> </w:t>
    </w:r>
    <w:proofErr w:type="gramStart"/>
    <w:r>
      <w:rPr>
        <w:rFonts w:ascii="Calibri" w:hAnsi="Calibri" w:cs="Calibri"/>
        <w:color w:val="000000"/>
      </w:rPr>
      <w:t>type }</w:t>
    </w:r>
    <w:proofErr w:type="gramEnd"/>
    <w:r>
      <w:rPr>
        <w:rFonts w:ascii="Calibri" w:hAnsi="Calibri" w:cs="Calibri"/>
        <w:color w:val="000000"/>
      </w:rPr>
      <w: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657680" w14:textId="77777777" w:rsidR="003932D8" w:rsidRDefault="003932D8" w:rsidP="006B633A">
      <w:r>
        <w:separator/>
      </w:r>
    </w:p>
  </w:footnote>
  <w:footnote w:type="continuationSeparator" w:id="0">
    <w:p w14:paraId="16134503" w14:textId="77777777" w:rsidR="003932D8" w:rsidRDefault="003932D8"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1"/>
  </w:num>
  <w:num w:numId="2" w16cid:durableId="1317030830">
    <w:abstractNumId w:val="5"/>
  </w:num>
  <w:num w:numId="3" w16cid:durableId="108669899">
    <w:abstractNumId w:val="0"/>
  </w:num>
  <w:num w:numId="4" w16cid:durableId="1599749713">
    <w:abstractNumId w:val="4"/>
  </w:num>
  <w:num w:numId="5" w16cid:durableId="1598253321">
    <w:abstractNumId w:val="6"/>
  </w:num>
  <w:num w:numId="6" w16cid:durableId="256258721">
    <w:abstractNumId w:val="3"/>
  </w:num>
  <w:num w:numId="7" w16cid:durableId="4680906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203A"/>
    <w:rsid w:val="00347EBA"/>
    <w:rsid w:val="003512DE"/>
    <w:rsid w:val="003547CA"/>
    <w:rsid w:val="00354BCE"/>
    <w:rsid w:val="00357ADE"/>
    <w:rsid w:val="00366CF6"/>
    <w:rsid w:val="00371B32"/>
    <w:rsid w:val="00381902"/>
    <w:rsid w:val="003875EC"/>
    <w:rsid w:val="003932D8"/>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4A5D"/>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footer" Target="footer1.xml"/><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000000" w:rsidRDefault="00000000">
          <w:pPr>
            <w:pStyle w:val="188BA5CF6499B14A9A08603D2FB4C56A"/>
          </w:pPr>
          <w:r w:rsidRPr="004048B0">
            <w:rPr>
              <w:noProof/>
            </w:rPr>
            <w:t>|</w:t>
          </w:r>
        </w:p>
      </w:docPartBody>
    </w:docPart>
    <w:docPart>
      <w:docPartPr>
        <w:name w:val="2B722AE23BF1784CBAF6CB15440576A0"/>
        <w:category>
          <w:name w:val="General"/>
          <w:gallery w:val="placeholder"/>
        </w:category>
        <w:types>
          <w:type w:val="bbPlcHdr"/>
        </w:types>
        <w:behaviors>
          <w:behavior w:val="content"/>
        </w:behaviors>
        <w:guid w:val="{D7ADF181-5BAA-AF4D-AE01-08DF269F7793}"/>
      </w:docPartPr>
      <w:docPartBody>
        <w:p w:rsidR="00000000" w:rsidRDefault="00000000">
          <w:pPr>
            <w:pStyle w:val="2B722AE23BF1784CBAF6CB15440576A0"/>
          </w:pPr>
          <w:r w:rsidRPr="004048B0">
            <w:t>Figure 1</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000000" w:rsidRPr="004048B0" w:rsidRDefault="00000000" w:rsidP="0053179B">
          <w:pPr>
            <w:pStyle w:val="ListHeader"/>
          </w:pPr>
          <w:r w:rsidRPr="004048B0">
            <w:t xml:space="preserve">BUSINESS </w:t>
          </w:r>
        </w:p>
        <w:p w:rsidR="00000000"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000000" w:rsidRPr="004048B0" w:rsidRDefault="00000000" w:rsidP="0053179B">
          <w:pPr>
            <w:pStyle w:val="Bullets"/>
          </w:pPr>
          <w:r w:rsidRPr="004048B0">
            <w:t>Increase customer satisfaction by 2%</w:t>
          </w:r>
        </w:p>
        <w:p w:rsidR="00000000"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000000" w:rsidRPr="004048B0" w:rsidRDefault="00000000" w:rsidP="0053179B">
          <w:pPr>
            <w:pStyle w:val="ListHeader"/>
          </w:pPr>
          <w:r w:rsidRPr="004048B0">
            <w:t xml:space="preserve">ADDED </w:t>
          </w:r>
        </w:p>
        <w:p w:rsidR="00000000"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000000" w:rsidRPr="004048B0" w:rsidRDefault="00000000" w:rsidP="0053179B">
          <w:pPr>
            <w:pStyle w:val="Bullets"/>
          </w:pPr>
          <w:r w:rsidRPr="004048B0">
            <w:t>Improve social media presence</w:t>
          </w:r>
        </w:p>
        <w:p w:rsidR="00000000"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000000"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000000" w:rsidRPr="004048B0" w:rsidRDefault="00000000" w:rsidP="0053179B">
          <w:pPr>
            <w:pStyle w:val="Bullets"/>
          </w:pPr>
          <w:r w:rsidRPr="004048B0">
            <w:t>Interns begin</w:t>
          </w:r>
        </w:p>
        <w:p w:rsidR="00000000" w:rsidRPr="004048B0" w:rsidRDefault="00000000" w:rsidP="0053179B">
          <w:pPr>
            <w:pStyle w:val="Bullets"/>
          </w:pPr>
          <w:r w:rsidRPr="004048B0">
            <w:t>Indoor rec leagues</w:t>
          </w:r>
        </w:p>
        <w:p w:rsidR="00000000" w:rsidRDefault="00000000">
          <w:pPr>
            <w:pStyle w:val="A18D5FDB45B50543919D8E83A3EE0CB1"/>
          </w:pPr>
          <w:r w:rsidRPr="004048B0">
            <w:t>Chess tournaments</w:t>
          </w:r>
        </w:p>
      </w:docPartBody>
    </w:docPart>
    <w:docPart>
      <w:docPartPr>
        <w:name w:val="3F648A755916374D9B48669476222E10"/>
        <w:category>
          <w:name w:val="General"/>
          <w:gallery w:val="placeholder"/>
        </w:category>
        <w:types>
          <w:type w:val="bbPlcHdr"/>
        </w:types>
        <w:behaviors>
          <w:behavior w:val="content"/>
        </w:behaviors>
        <w:guid w:val="{DC2DC055-1CD0-4D48-85F6-A48192030A0A}"/>
      </w:docPartPr>
      <w:docPartBody>
        <w:p w:rsidR="00000000" w:rsidRDefault="00000000">
          <w:pPr>
            <w:pStyle w:val="3F648A755916374D9B48669476222E10"/>
          </w:pPr>
          <w:r w:rsidRPr="004D4384">
            <w:t>Lorem ipsum dolor sit amet, consectetur adipiscing elit.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000000"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000000"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0F037A2866CF63489BE7FD92C156AFDA"/>
        <w:category>
          <w:name w:val="General"/>
          <w:gallery w:val="placeholder"/>
        </w:category>
        <w:types>
          <w:type w:val="bbPlcHdr"/>
        </w:types>
        <w:behaviors>
          <w:behavior w:val="content"/>
        </w:behaviors>
        <w:guid w:val="{9627455C-93A5-BA40-8FB5-21AFF696181B}"/>
      </w:docPartPr>
      <w:docPartBody>
        <w:p w:rsidR="00000000" w:rsidRDefault="00000000">
          <w:pPr>
            <w:pStyle w:val="0F037A2866CF63489BE7FD92C156AFDA"/>
          </w:pPr>
          <w:r w:rsidRPr="004048B0">
            <w:t>Q1</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000000"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000000"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000000"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000000" w:rsidRDefault="00000000">
          <w:pPr>
            <w:pStyle w:val="964B3D08C67E004F9A229C720C17E87E"/>
          </w:pPr>
          <w:r w:rsidRPr="004048B0">
            <w:t>SECTOR 1</w:t>
          </w:r>
        </w:p>
      </w:docPartBody>
    </w:docPart>
    <w:docPart>
      <w:docPartPr>
        <w:name w:val="0BE2AC0EB4597848AAAEB0724F10E6B5"/>
        <w:category>
          <w:name w:val="General"/>
          <w:gallery w:val="placeholder"/>
        </w:category>
        <w:types>
          <w:type w:val="bbPlcHdr"/>
        </w:types>
        <w:behaviors>
          <w:behavior w:val="content"/>
        </w:behaviors>
        <w:guid w:val="{D62DC045-B2B9-B94A-A574-D7A0795BFB4F}"/>
      </w:docPartPr>
      <w:docPartBody>
        <w:p w:rsidR="00000000" w:rsidRDefault="00000000">
          <w:pPr>
            <w:pStyle w:val="0BE2AC0EB4597848AAAEB0724F10E6B5"/>
          </w:pPr>
          <w:r w:rsidRPr="004048B0">
            <w:t>4.3</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000000"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000000"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000000"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000000"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000000"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000000"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000000"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000000"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000000"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000000"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000000"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000000"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000000" w:rsidRDefault="00000000">
          <w:pPr>
            <w:pStyle w:val="43A4A96F028A1241AA9F31046BD03BED"/>
          </w:pPr>
          <w:r w:rsidRPr="004048B0">
            <w:t>5</w:t>
          </w:r>
        </w:p>
      </w:docPartBody>
    </w:docPart>
    <w:docPart>
      <w:docPartPr>
        <w:name w:val="BB0A993BB924274CBDCBABF675B2C127"/>
        <w:category>
          <w:name w:val="General"/>
          <w:gallery w:val="placeholder"/>
        </w:category>
        <w:types>
          <w:type w:val="bbPlcHdr"/>
        </w:types>
        <w:behaviors>
          <w:behavior w:val="content"/>
        </w:behaviors>
        <w:guid w:val="{4451BDE4-03C8-A644-9AC0-45BFA1AAF2FC}"/>
      </w:docPartPr>
      <w:docPartBody>
        <w:p w:rsidR="00000000" w:rsidRDefault="004437FB" w:rsidP="004437FB">
          <w:pPr>
            <w:pStyle w:val="BB0A993BB924274CBDCBABF675B2C127"/>
          </w:pPr>
          <w:r w:rsidRPr="004D4384">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1E65D0"/>
    <w:rsid w:val="00270EE8"/>
    <w:rsid w:val="004437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291</Words>
  <Characters>1662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2025-08-03T13:36:00Z</dcterms:created>
  <dcterms:modified xsi:type="dcterms:W3CDTF">2025-08-03T17:32:00Z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