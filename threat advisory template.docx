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EC18B2" w14:textId="77777777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3421E1ED" wp14:editId="1E9B2607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292059"/>
                            <a:ext cx="3373755" cy="51181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2300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CC4448" id="Group 4" o:spid="_x0000_s1026" alt="&quot;&quot;" style="position:absolute;margin-left:-36pt;margin-top:-36pt;width:612pt;height:11in;z-index:-251638785" coordsize="77724,100584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">
                  <v:imagedata r:id="rId14" o:title=""/>
                </v:shape>
                <v:shape id="Picture 8" o:spid="_x0000_s1028" type="#_x0000_t75" style="position:absolute;left:22021;top:42920;width:33738;height:51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" filled="t" fillcolor="#fbf5f6 [180]">
                  <v:fill color2="#e7c1c8 [980]" colors="0 #fbf5f6;15073f #fbf5f6;48497f #dca3ae;54395f #dca3ae" focus="100%" type="gradient"/>
                  <v:imagedata r:id="rId15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5EE13342" w14:textId="77777777" w:rsidTr="00FA7409">
        <w:trPr>
          <w:trHeight w:val="4320"/>
        </w:trPr>
        <w:tc>
          <w:tcPr>
            <w:tcW w:w="10800" w:type="dxa"/>
          </w:tcPr>
          <w:p w14:paraId="5E7C3A9B" w14:textId="113A0520" w:rsidR="004048B0" w:rsidRPr="00DF6CEC" w:rsidRDefault="00DF6CEC" w:rsidP="004048B0">
            <w:pPr>
              <w:jc w:val="center"/>
              <w:outlineLvl w:val="0"/>
              <w:rPr>
                <w:rFonts w:ascii="Forma DJR Micro Medium" w:hAnsi="Forma DJR Micro Medium" w:cstheme="majorHAnsi"/>
                <w:caps/>
                <w:color w:val="FFFFFF" w:themeColor="background1"/>
                <w:sz w:val="96"/>
                <w:szCs w:val="96"/>
              </w:rPr>
            </w:pPr>
            <w:r w:rsidRPr="00DF6CEC">
              <w:rPr>
                <w:rFonts w:ascii="Forma DJR Micro Medium" w:hAnsi="Forma DJR Micro Medium" w:cstheme="majorHAnsi"/>
                <w:caps/>
                <w:noProof/>
                <w:color w:val="FFFFFF" w:themeColor="background1"/>
                <w:sz w:val="96"/>
                <w:szCs w:val="96"/>
              </w:rPr>
              <mc:AlternateContent>
                <mc:Choice Requires="wpi">
                  <w:drawing>
                    <wp:anchor distT="0" distB="0" distL="114300" distR="114300" simplePos="0" relativeHeight="251680767" behindDoc="0" locked="0" layoutInCell="1" allowOverlap="1" wp14:anchorId="79E35498" wp14:editId="52568183">
                      <wp:simplePos x="0" y="0"/>
                      <wp:positionH relativeFrom="column">
                        <wp:posOffset>608993</wp:posOffset>
                      </wp:positionH>
                      <wp:positionV relativeFrom="paragraph">
                        <wp:posOffset>314178</wp:posOffset>
                      </wp:positionV>
                      <wp:extent cx="41400" cy="27720"/>
                      <wp:effectExtent l="38100" t="38100" r="34925" b="36195"/>
                      <wp:wrapNone/>
                      <wp:docPr id="1132335854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400" cy="27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D3C491" id="Ink 2" o:spid="_x0000_s1026" type="#_x0000_t75" style="position:absolute;margin-left:47.45pt;margin-top:24.25pt;width:4.2pt;height:3.2pt;z-index:251680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">
                      <v:imagedata r:id="rId17" o:title=""/>
                    </v:shape>
                  </w:pict>
                </mc:Fallback>
              </mc:AlternateContent>
            </w:r>
            <w:r w:rsidRPr="00DF6CEC">
              <w:rPr>
                <w:rFonts w:ascii="Forma DJR Micro Medium" w:hAnsi="Forma DJR Micro Medium" w:cstheme="majorHAnsi"/>
                <w:caps/>
                <w:noProof/>
                <w:color w:val="FFFFFF" w:themeColor="background1"/>
                <w:sz w:val="96"/>
                <w:szCs w:val="96"/>
              </w:rPr>
              <mc:AlternateContent>
                <mc:Choice Requires="wpi">
                  <w:drawing>
                    <wp:anchor distT="0" distB="0" distL="114300" distR="114300" simplePos="0" relativeHeight="251679743" behindDoc="0" locked="0" layoutInCell="1" allowOverlap="1" wp14:anchorId="6CA3AB53" wp14:editId="2615A411">
                      <wp:simplePos x="0" y="0"/>
                      <wp:positionH relativeFrom="column">
                        <wp:posOffset>244673</wp:posOffset>
                      </wp:positionH>
                      <wp:positionV relativeFrom="paragraph">
                        <wp:posOffset>160098</wp:posOffset>
                      </wp:positionV>
                      <wp:extent cx="7200" cy="2520"/>
                      <wp:effectExtent l="38100" t="38100" r="31115" b="36195"/>
                      <wp:wrapNone/>
                      <wp:docPr id="786027594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200" cy="2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081141" id="Ink 1" o:spid="_x0000_s1026" type="#_x0000_t75" style="position:absolute;margin-left:18.75pt;margin-top:12.1pt;width:1.55pt;height:1.2pt;z-index:251679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">
                      <v:imagedata r:id="rId19" o:title=""/>
                    </v:shape>
                  </w:pict>
                </mc:Fallback>
              </mc:AlternateContent>
            </w:r>
            <w:proofErr w:type="gramStart"/>
            <w:r w:rsidRPr="00DF6CEC">
              <w:rPr>
                <w:rFonts w:ascii="Forma DJR Micro Medium" w:hAnsi="Forma DJR Micro Medium" w:cstheme="majorHAnsi"/>
                <w:caps/>
                <w:color w:val="FFFFFF" w:themeColor="background1"/>
                <w:sz w:val="96"/>
                <w:szCs w:val="96"/>
              </w:rPr>
              <w:t>{{ Company</w:t>
            </w:r>
            <w:proofErr w:type="gramEnd"/>
            <w:r w:rsidRPr="00DF6CEC">
              <w:rPr>
                <w:rFonts w:ascii="Forma DJR Micro Medium" w:hAnsi="Forma DJR Micro Medium" w:cstheme="majorHAnsi"/>
                <w:caps/>
                <w:color w:val="FFFFFF" w:themeColor="background1"/>
                <w:sz w:val="96"/>
                <w:szCs w:val="96"/>
              </w:rPr>
              <w:t xml:space="preserve"> Name }}</w:t>
            </w:r>
          </w:p>
        </w:tc>
      </w:tr>
      <w:tr w:rsidR="004048B0" w:rsidRPr="004048B0" w14:paraId="2441F194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00785AD9" w14:textId="03363774" w:rsidR="004048B0" w:rsidRPr="00DF6CEC" w:rsidRDefault="00DF6CEC" w:rsidP="004048B0">
            <w:pPr>
              <w:pStyle w:val="Title"/>
              <w:rPr>
                <w:rFonts w:ascii="Tondo" w:hAnsi="Tondo"/>
                <w:sz w:val="72"/>
                <w:szCs w:val="52"/>
              </w:rPr>
            </w:pPr>
            <w:r w:rsidRPr="00DF6CEC">
              <w:rPr>
                <w:rFonts w:ascii="Tondo" w:hAnsi="Tondo"/>
                <w:sz w:val="72"/>
                <w:szCs w:val="52"/>
              </w:rPr>
              <w:t>Threat Advisory Bulletin</w:t>
            </w:r>
          </w:p>
        </w:tc>
      </w:tr>
      <w:tr w:rsidR="004048B0" w:rsidRPr="004048B0" w14:paraId="1C3102CD" w14:textId="77777777" w:rsidTr="00DF6CEC">
        <w:trPr>
          <w:trHeight w:val="1528"/>
        </w:trPr>
        <w:tc>
          <w:tcPr>
            <w:tcW w:w="10800" w:type="dxa"/>
            <w:vAlign w:val="center"/>
          </w:tcPr>
          <w:p w14:paraId="10DD7DD5" w14:textId="551D0F26" w:rsidR="004048B0" w:rsidRPr="00DF6CEC" w:rsidRDefault="00DF6CEC" w:rsidP="00DF6CEC">
            <w:pPr>
              <w:pStyle w:val="Subtitle"/>
              <w:framePr w:wrap="auto" w:vAnchor="margin" w:hAnchor="text" w:yAlign="inline"/>
              <w:rPr>
                <w:rFonts w:ascii="Tondo Light" w:hAnsi="Tondo Light"/>
                <w:b w:val="0"/>
                <w:bCs w:val="0"/>
              </w:rPr>
            </w:pPr>
            <w:r w:rsidRPr="00DF6CEC">
              <w:rPr>
                <w:rFonts w:ascii="Tondo Light" w:hAnsi="Tondo Light"/>
                <w:b w:val="0"/>
                <w:bCs w:val="0"/>
              </w:rPr>
              <w:t>{{ date }}</w:t>
            </w:r>
          </w:p>
        </w:tc>
      </w:tr>
      <w:tr w:rsidR="004048B0" w:rsidRPr="004048B0" w14:paraId="3AF47B34" w14:textId="77777777" w:rsidTr="008F1ABD">
        <w:trPr>
          <w:trHeight w:val="6491"/>
        </w:trPr>
        <w:tc>
          <w:tcPr>
            <w:tcW w:w="10800" w:type="dxa"/>
            <w:vAlign w:val="bottom"/>
          </w:tcPr>
          <w:p w14:paraId="1F4526F6" w14:textId="1F080E96" w:rsidR="004048B0" w:rsidRPr="00DF6CEC" w:rsidRDefault="00DF6CEC" w:rsidP="004048B0">
            <w:pPr>
              <w:pStyle w:val="CoverInfo"/>
              <w:rPr>
                <w:rFonts w:ascii="Tondo Light" w:hAnsi="Tondo Light"/>
                <w:noProof/>
              </w:rPr>
            </w:pPr>
            <w:r w:rsidRPr="00DF6CEC">
              <w:rPr>
                <w:rFonts w:ascii="Tondo Light" w:hAnsi="Tondo Light"/>
                <w:noProof/>
              </w:rPr>
              <w:t>{{ company legal name }}</w:t>
            </w:r>
            <w:r w:rsidR="004048B0" w:rsidRPr="00DF6CEC">
              <w:rPr>
                <w:rFonts w:ascii="Tondo Light" w:hAnsi="Tondo Light"/>
                <w:noProof/>
              </w:rPr>
              <w:t xml:space="preserve"> </w:t>
            </w:r>
            <w:sdt>
              <w:sdtPr>
                <w:rPr>
                  <w:rFonts w:ascii="Tondo Light" w:hAnsi="Tondo Light"/>
                  <w:noProof/>
                </w:rPr>
                <w:id w:val="-1690362417"/>
                <w:placeholder>
                  <w:docPart w:val="188BA5CF6499B14A9A08603D2FB4C56A"/>
                </w:placeholder>
                <w:temporary/>
                <w:showingPlcHdr/>
                <w15:appearance w15:val="hidden"/>
              </w:sdtPr>
              <w:sdtContent>
                <w:r w:rsidR="004048B0" w:rsidRPr="00DF6CEC">
                  <w:rPr>
                    <w:rFonts w:ascii="Tondo Light" w:hAnsi="Tondo Light"/>
                    <w:noProof/>
                  </w:rPr>
                  <w:t>|</w:t>
                </w:r>
              </w:sdtContent>
            </w:sdt>
            <w:r w:rsidR="004048B0" w:rsidRPr="00DF6CEC">
              <w:rPr>
                <w:rFonts w:ascii="Tondo Light" w:hAnsi="Tondo Light"/>
                <w:noProof/>
              </w:rPr>
              <w:t xml:space="preserve"> </w:t>
            </w:r>
            <w:r w:rsidRPr="00DF6CEC">
              <w:rPr>
                <w:rFonts w:ascii="Tondo Light" w:hAnsi="Tondo Light"/>
                <w:noProof/>
              </w:rPr>
              <w:t>{{ company_email }}</w:t>
            </w:r>
          </w:p>
        </w:tc>
      </w:tr>
    </w:tbl>
    <w:p w14:paraId="50275531" w14:textId="77777777" w:rsidR="00B678B1" w:rsidRPr="004048B0" w:rsidRDefault="00B678B1" w:rsidP="004048B0"/>
    <w:p w14:paraId="0FFC0C20" w14:textId="77777777" w:rsidR="00E92204" w:rsidRDefault="00E92204" w:rsidP="004048B0">
      <w:pPr>
        <w:pStyle w:val="CoverInfo"/>
        <w:sectPr w:rsidR="00E92204" w:rsidSect="006F5A91">
          <w:footerReference w:type="first" r:id="rId20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5369DA80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7810F455" wp14:editId="605C2E38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7C20E9F9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1EF04727" w14:textId="77777777" w:rsidR="00C17936" w:rsidRPr="004048B0" w:rsidRDefault="00C17936" w:rsidP="00E92204">
            <w:pPr>
              <w:pStyle w:val="CoverInfo"/>
              <w:spacing w:before="0"/>
            </w:pPr>
          </w:p>
          <w:p w14:paraId="02E6772B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5E76517C" w14:textId="77777777"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1BC88A58" wp14:editId="727A040D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7932A174" w14:textId="77777777" w:rsidTr="00C17936">
        <w:trPr>
          <w:trHeight w:val="1368"/>
        </w:trPr>
        <w:tc>
          <w:tcPr>
            <w:tcW w:w="3168" w:type="dxa"/>
            <w:vMerge/>
          </w:tcPr>
          <w:p w14:paraId="15BCE3D4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0A7D04ED" w14:textId="72165BE1" w:rsidR="00517D36" w:rsidRPr="004048B0" w:rsidRDefault="0034203A" w:rsidP="00C17936">
            <w:pPr>
              <w:pStyle w:val="Heading1"/>
            </w:pPr>
            <w:r>
              <w:t>Impact</w:t>
            </w:r>
          </w:p>
        </w:tc>
      </w:tr>
      <w:tr w:rsidR="00517D36" w:rsidRPr="004048B0" w14:paraId="75ACAFC0" w14:textId="77777777" w:rsidTr="00C17936">
        <w:trPr>
          <w:trHeight w:val="7443"/>
        </w:trPr>
        <w:tc>
          <w:tcPr>
            <w:tcW w:w="3168" w:type="dxa"/>
            <w:vMerge/>
          </w:tcPr>
          <w:p w14:paraId="2668E989" w14:textId="77777777" w:rsidR="00517D36" w:rsidRPr="004048B0" w:rsidRDefault="00517D36" w:rsidP="00D51608"/>
        </w:tc>
        <w:tc>
          <w:tcPr>
            <w:tcW w:w="6035" w:type="dxa"/>
          </w:tcPr>
          <w:p w14:paraId="21D3F321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5B2301F8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133BBC1F" w14:textId="55DA5997" w:rsidR="00517D36" w:rsidRPr="004048B0" w:rsidRDefault="0034203A" w:rsidP="0034203A">
            <w:pPr>
              <w:pStyle w:val="NormalBold"/>
            </w:pPr>
            <w:proofErr w:type="gramStart"/>
            <w:r>
              <w:t>{{ impact</w:t>
            </w:r>
            <w:proofErr w:type="gramEnd"/>
            <w:r>
              <w:t xml:space="preserve"> }}</w:t>
            </w:r>
          </w:p>
        </w:tc>
      </w:tr>
    </w:tbl>
    <w:p w14:paraId="7CDF4551" w14:textId="77777777" w:rsidR="00114118" w:rsidRPr="004048B0" w:rsidRDefault="00114118"/>
    <w:p w14:paraId="1C733C46" w14:textId="77777777" w:rsidR="007762BF" w:rsidRPr="004048B0" w:rsidRDefault="007762BF">
      <w:pPr>
        <w:sectPr w:rsidR="007762BF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BDC090C" w14:textId="77777777" w:rsidR="00114118" w:rsidRPr="004048B0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15336E" w:rsidRPr="004048B0" w14:paraId="58912CFA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1353CD01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10EC6952" w14:textId="77777777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23ACA8A0" wp14:editId="4DFA4CED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3974D3ED" w14:textId="77777777" w:rsidTr="00FE44CB">
        <w:trPr>
          <w:trHeight w:val="1440"/>
        </w:trPr>
        <w:tc>
          <w:tcPr>
            <w:tcW w:w="3600" w:type="dxa"/>
            <w:vMerge/>
          </w:tcPr>
          <w:p w14:paraId="547769E1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425CEA2" w14:textId="727318CF" w:rsidR="0015336E" w:rsidRPr="004048B0" w:rsidRDefault="0034203A" w:rsidP="00FE44CB">
            <w:pPr>
              <w:pStyle w:val="Heading2"/>
            </w:pPr>
            <w:r w:rsidRPr="0034203A">
              <w:rPr>
                <w:sz w:val="56"/>
                <w:szCs w:val="56"/>
              </w:rPr>
              <w:t>Executive Summary</w:t>
            </w:r>
          </w:p>
        </w:tc>
      </w:tr>
      <w:tr w:rsidR="0015336E" w:rsidRPr="004048B0" w14:paraId="66223B13" w14:textId="77777777" w:rsidTr="006551C3">
        <w:trPr>
          <w:trHeight w:val="5680"/>
        </w:trPr>
        <w:tc>
          <w:tcPr>
            <w:tcW w:w="3600" w:type="dxa"/>
            <w:vMerge/>
          </w:tcPr>
          <w:p w14:paraId="51F2F1FB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3E4FFBC0" w14:textId="5B8BBA74" w:rsidR="00EA0EF8" w:rsidRPr="004048B0" w:rsidRDefault="0034203A" w:rsidP="00EA0EF8">
            <w:proofErr w:type="gramStart"/>
            <w:r>
              <w:t>{{ executive</w:t>
            </w:r>
            <w:proofErr w:type="gramEnd"/>
            <w:r>
              <w:t xml:space="preserve"> </w:t>
            </w:r>
            <w:proofErr w:type="gramStart"/>
            <w:r>
              <w:t>summary }</w:t>
            </w:r>
            <w:proofErr w:type="gramEnd"/>
            <w:r>
              <w:t>}</w:t>
            </w:r>
          </w:p>
          <w:p w14:paraId="1D79D662" w14:textId="77777777" w:rsidR="00C17936" w:rsidRPr="004048B0" w:rsidRDefault="00C17936" w:rsidP="00EA0EF8"/>
        </w:tc>
      </w:tr>
      <w:tr w:rsidR="0015336E" w:rsidRPr="004048B0" w14:paraId="2A9C375A" w14:textId="77777777" w:rsidTr="006551C3">
        <w:trPr>
          <w:trHeight w:val="4892"/>
        </w:trPr>
        <w:tc>
          <w:tcPr>
            <w:tcW w:w="3600" w:type="dxa"/>
            <w:vMerge/>
          </w:tcPr>
          <w:p w14:paraId="4A414110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4469D1A3" w14:textId="77777777" w:rsidR="0015336E" w:rsidRPr="004048B0" w:rsidRDefault="0015336E" w:rsidP="00120EDB">
            <w:pPr>
              <w:rPr>
                <w:noProof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3EFE411D" wp14:editId="1665F0A6">
                  <wp:extent cx="4389120" cy="3099816"/>
                  <wp:effectExtent l="0" t="0" r="0" b="5715"/>
                  <wp:docPr id="7" name="Picture 7" descr="A person standing in front of a brick wall with note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erson standing in front of a brick wall with notes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389120" cy="3099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548CF8CB" w14:textId="77777777" w:rsidTr="004048B0">
        <w:trPr>
          <w:trHeight w:val="576"/>
        </w:trPr>
        <w:tc>
          <w:tcPr>
            <w:tcW w:w="3600" w:type="dxa"/>
            <w:vMerge/>
          </w:tcPr>
          <w:p w14:paraId="46044911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2D73F50F" w14:textId="77777777" w:rsidR="0015336E" w:rsidRPr="004048B0" w:rsidRDefault="00000000" w:rsidP="004048B0">
            <w:pPr>
              <w:pStyle w:val="Caption"/>
            </w:pPr>
            <w:sdt>
              <w:sdtPr>
                <w:id w:val="557511328"/>
                <w:placeholder>
                  <w:docPart w:val="2B722AE23BF1784CBAF6CB15440576A0"/>
                </w:placeholder>
                <w:showingPlcHdr/>
              </w:sdtPr>
              <w:sdtContent>
                <w:r w:rsidR="004048B0" w:rsidRPr="004048B0">
                  <w:t>Figure 1</w:t>
                </w:r>
              </w:sdtContent>
            </w:sdt>
            <w:r w:rsidR="004048B0" w:rsidRPr="004048B0">
              <w:t xml:space="preserve"> </w:t>
            </w:r>
          </w:p>
        </w:tc>
      </w:tr>
    </w:tbl>
    <w:p w14:paraId="3F31745D" w14:textId="77777777" w:rsidR="007762BF" w:rsidRPr="004048B0" w:rsidRDefault="007762BF"/>
    <w:p w14:paraId="6749EDD9" w14:textId="77777777" w:rsidR="00C17936" w:rsidRPr="004048B0" w:rsidRDefault="00C17936">
      <w:pPr>
        <w:sectPr w:rsidR="00C17936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1A368469" w14:textId="77777777" w:rsidR="005F350F" w:rsidRPr="004048B0" w:rsidRDefault="005F350F"/>
    <w:tbl>
      <w:tblPr>
        <w:tblW w:w="0" w:type="auto"/>
        <w:tblLook w:val="0600" w:firstRow="0" w:lastRow="0" w:firstColumn="0" w:lastColumn="0" w:noHBand="1" w:noVBand="1"/>
      </w:tblPr>
      <w:tblGrid>
        <w:gridCol w:w="3240"/>
        <w:gridCol w:w="360"/>
        <w:gridCol w:w="7200"/>
      </w:tblGrid>
      <w:tr w:rsidR="00CD7F84" w:rsidRPr="004048B0" w14:paraId="43413ADA" w14:textId="77777777" w:rsidTr="006551C3">
        <w:trPr>
          <w:trHeight w:val="432"/>
        </w:trPr>
        <w:tc>
          <w:tcPr>
            <w:tcW w:w="3240" w:type="dxa"/>
          </w:tcPr>
          <w:p w14:paraId="38827D2C" w14:textId="77777777" w:rsidR="00CD7F84" w:rsidRPr="004048B0" w:rsidRDefault="00120EDB" w:rsidP="00417D0A">
            <w:r w:rsidRPr="004048B0">
              <w:br w:type="page"/>
            </w:r>
          </w:p>
        </w:tc>
        <w:tc>
          <w:tcPr>
            <w:tcW w:w="360" w:type="dxa"/>
          </w:tcPr>
          <w:p w14:paraId="0108D056" w14:textId="77777777" w:rsidR="00CD7F84" w:rsidRPr="004048B0" w:rsidRDefault="00CD7F84" w:rsidP="0064029B">
            <w:pPr>
              <w:rPr>
                <w:noProof/>
              </w:rPr>
            </w:pPr>
          </w:p>
        </w:tc>
        <w:tc>
          <w:tcPr>
            <w:tcW w:w="7200" w:type="dxa"/>
          </w:tcPr>
          <w:p w14:paraId="4A2D346E" w14:textId="77777777" w:rsidR="00CD7F84" w:rsidRPr="004048B0" w:rsidRDefault="00CD7F84" w:rsidP="0064029B">
            <w:r w:rsidRPr="004048B0">
              <w:rPr>
                <w:noProof/>
                <w:lang w:eastAsia="en-AU"/>
              </w:rPr>
              <w:drawing>
                <wp:inline distT="0" distB="0" distL="0" distR="0" wp14:anchorId="2772F269" wp14:editId="5FCDCDE5">
                  <wp:extent cx="2286000" cy="222740"/>
                  <wp:effectExtent l="0" t="0" r="0" b="6350"/>
                  <wp:docPr id="10" name="Graphic 10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936" w:rsidRPr="004048B0" w14:paraId="5F8E3EEF" w14:textId="77777777" w:rsidTr="00FE44CB">
        <w:trPr>
          <w:trHeight w:val="1440"/>
        </w:trPr>
        <w:tc>
          <w:tcPr>
            <w:tcW w:w="3240" w:type="dxa"/>
            <w:vMerge w:val="restart"/>
          </w:tcPr>
          <w:p w14:paraId="387B88CC" w14:textId="77777777" w:rsidR="00C17936" w:rsidRPr="004048B0" w:rsidRDefault="00C17936" w:rsidP="00450F88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16ADF772" wp14:editId="7560AFDE">
                  <wp:extent cx="685800" cy="685800"/>
                  <wp:effectExtent l="0" t="0" r="0" b="0"/>
                  <wp:docPr id="12" name="Graphic 12" descr="Bar graph with upward tr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Bar graph with upward tren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id w:val="-584920649"/>
              <w:placeholder>
                <w:docPart w:val="71F5EC2D359EDE45820A2F6524327D0B"/>
              </w:placeholder>
              <w:temporary/>
              <w:showingPlcHdr/>
              <w15:appearance w15:val="hidden"/>
            </w:sdtPr>
            <w:sdtContent>
              <w:p w14:paraId="763BDE83" w14:textId="77777777" w:rsidR="00C17936" w:rsidRPr="004048B0" w:rsidRDefault="00C17936" w:rsidP="0053179B">
                <w:pPr>
                  <w:pStyle w:val="ListHeader"/>
                </w:pPr>
                <w:r w:rsidRPr="004048B0">
                  <w:t xml:space="preserve">BUSINESS </w:t>
                </w:r>
              </w:p>
              <w:p w14:paraId="71D430B6" w14:textId="77777777" w:rsidR="00C17936" w:rsidRPr="004048B0" w:rsidRDefault="00C17936" w:rsidP="0053179B">
                <w:pPr>
                  <w:pStyle w:val="ListHeader"/>
                </w:pPr>
                <w:r w:rsidRPr="004048B0">
                  <w:t>PRIORITIES</w:t>
                </w:r>
              </w:p>
            </w:sdtContent>
          </w:sdt>
          <w:sdt>
            <w:sdtPr>
              <w:id w:val="-1943145662"/>
              <w:placeholder>
                <w:docPart w:val="DD8CD1F40F626E4397F93190E804E3BB"/>
              </w:placeholder>
              <w:temporary/>
              <w:showingPlcHdr/>
              <w15:appearance w15:val="hidden"/>
            </w:sdtPr>
            <w:sdtContent>
              <w:p w14:paraId="745DB053" w14:textId="77777777" w:rsidR="00C17936" w:rsidRPr="004048B0" w:rsidRDefault="00C17936" w:rsidP="0053179B">
                <w:pPr>
                  <w:pStyle w:val="Bullets"/>
                </w:pPr>
                <w:r w:rsidRPr="004048B0">
                  <w:t>Increase customer satisfaction by 2%</w:t>
                </w:r>
              </w:p>
              <w:p w14:paraId="494243E2" w14:textId="77777777" w:rsidR="00C17936" w:rsidRPr="004048B0" w:rsidRDefault="00C17936" w:rsidP="0053179B">
                <w:pPr>
                  <w:pStyle w:val="Bullets"/>
                </w:pPr>
                <w:r w:rsidRPr="004048B0">
                  <w:t>Maintain growth</w:t>
                </w:r>
              </w:p>
            </w:sdtContent>
          </w:sdt>
          <w:p w14:paraId="0E3305F4" w14:textId="77777777" w:rsidR="00C17936" w:rsidRPr="004048B0" w:rsidRDefault="00C17936" w:rsidP="00450F88">
            <w:pPr>
              <w:ind w:left="360"/>
            </w:pPr>
          </w:p>
          <w:p w14:paraId="567814BE" w14:textId="77777777" w:rsidR="004048B0" w:rsidRPr="004048B0" w:rsidRDefault="004048B0" w:rsidP="004048B0"/>
          <w:p w14:paraId="57C09237" w14:textId="77777777" w:rsidR="00C17936" w:rsidRPr="004048B0" w:rsidRDefault="00C17936" w:rsidP="00450F88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699C7CBD" wp14:editId="1947C426">
                  <wp:extent cx="685800" cy="685800"/>
                  <wp:effectExtent l="0" t="0" r="0" b="0"/>
                  <wp:docPr id="13" name="Graphic 13" descr="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phic 13" descr="List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id w:val="-476073456"/>
              <w:placeholder>
                <w:docPart w:val="034FE9FB78D49C4389829406BAB633F3"/>
              </w:placeholder>
              <w:temporary/>
              <w:showingPlcHdr/>
              <w15:appearance w15:val="hidden"/>
            </w:sdtPr>
            <w:sdtContent>
              <w:p w14:paraId="11B635FA" w14:textId="77777777" w:rsidR="00C17936" w:rsidRPr="004048B0" w:rsidRDefault="00C17936" w:rsidP="0053179B">
                <w:pPr>
                  <w:pStyle w:val="ListHeader"/>
                </w:pPr>
                <w:r w:rsidRPr="004048B0">
                  <w:t xml:space="preserve">ADDED </w:t>
                </w:r>
              </w:p>
              <w:p w14:paraId="1641842D" w14:textId="77777777" w:rsidR="00C17936" w:rsidRPr="004048B0" w:rsidRDefault="00C17936" w:rsidP="0053179B">
                <w:pPr>
                  <w:pStyle w:val="ListHeader"/>
                </w:pPr>
                <w:r w:rsidRPr="004048B0">
                  <w:t>PRIORITIES</w:t>
                </w:r>
              </w:p>
            </w:sdtContent>
          </w:sdt>
          <w:sdt>
            <w:sdtPr>
              <w:id w:val="-1152058543"/>
              <w:placeholder>
                <w:docPart w:val="0FA9B373C6582344A58CEEFD96A6E111"/>
              </w:placeholder>
              <w:temporary/>
              <w:showingPlcHdr/>
              <w15:appearance w15:val="hidden"/>
            </w:sdtPr>
            <w:sdtContent>
              <w:p w14:paraId="6A786958" w14:textId="77777777" w:rsidR="00C17936" w:rsidRPr="004048B0" w:rsidRDefault="00C17936" w:rsidP="0053179B">
                <w:pPr>
                  <w:pStyle w:val="Bullets"/>
                </w:pPr>
                <w:r w:rsidRPr="004048B0">
                  <w:t>Improve social media presence</w:t>
                </w:r>
              </w:p>
              <w:p w14:paraId="286E3B3F" w14:textId="77777777" w:rsidR="00C17936" w:rsidRPr="004048B0" w:rsidRDefault="00C17936" w:rsidP="0053179B">
                <w:pPr>
                  <w:pStyle w:val="Bullets"/>
                </w:pPr>
                <w:r w:rsidRPr="004048B0">
                  <w:t>Ensure the cost of development stays below budget</w:t>
                </w:r>
              </w:p>
            </w:sdtContent>
          </w:sdt>
          <w:p w14:paraId="27E3B768" w14:textId="77777777" w:rsidR="00C17936" w:rsidRPr="004048B0" w:rsidRDefault="00C17936" w:rsidP="00F620CA">
            <w:pPr>
              <w:ind w:left="360"/>
            </w:pPr>
          </w:p>
          <w:p w14:paraId="65FFCA40" w14:textId="77777777" w:rsidR="004048B0" w:rsidRPr="004048B0" w:rsidRDefault="004048B0" w:rsidP="004048B0"/>
          <w:p w14:paraId="20FEDF4E" w14:textId="77777777" w:rsidR="00C17936" w:rsidRPr="004048B0" w:rsidRDefault="00C17936" w:rsidP="00450F88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0D7F12BE" wp14:editId="713C99E1">
                  <wp:extent cx="685800" cy="685800"/>
                  <wp:effectExtent l="0" t="0" r="0" b="0"/>
                  <wp:docPr id="14" name="Graphic 14" descr="Group brainst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phic 14" descr="Group brainstor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975F2" w14:textId="77777777" w:rsidR="00C17936" w:rsidRPr="004048B0" w:rsidRDefault="00000000" w:rsidP="0053179B">
            <w:pPr>
              <w:pStyle w:val="ListHeader"/>
            </w:pPr>
            <w:sdt>
              <w:sdtPr>
                <w:id w:val="-1866048818"/>
                <w:placeholder>
                  <w:docPart w:val="E79E3E34C0FB15459974DB04890A516B"/>
                </w:placeholder>
                <w:temporary/>
                <w:showingPlcHdr/>
                <w15:appearance w15:val="hidden"/>
              </w:sdtPr>
              <w:sdtContent>
                <w:r w:rsidR="00C17936" w:rsidRPr="004048B0">
                  <w:t>EMPLOYEE OPPORTUNITIES</w:t>
                </w:r>
              </w:sdtContent>
            </w:sdt>
          </w:p>
          <w:sdt>
            <w:sdtPr>
              <w:id w:val="-1539737693"/>
              <w:placeholder>
                <w:docPart w:val="A18D5FDB45B50543919D8E83A3EE0CB1"/>
              </w:placeholder>
              <w:temporary/>
              <w:showingPlcHdr/>
              <w15:appearance w15:val="hidden"/>
            </w:sdtPr>
            <w:sdtContent>
              <w:p w14:paraId="07BEB11D" w14:textId="77777777" w:rsidR="00C17936" w:rsidRPr="004048B0" w:rsidRDefault="00C17936" w:rsidP="0053179B">
                <w:pPr>
                  <w:pStyle w:val="Bullets"/>
                </w:pPr>
                <w:r w:rsidRPr="004048B0">
                  <w:t>Interns begin</w:t>
                </w:r>
              </w:p>
              <w:p w14:paraId="399D641A" w14:textId="77777777" w:rsidR="00C17936" w:rsidRPr="004048B0" w:rsidRDefault="00C17936" w:rsidP="0053179B">
                <w:pPr>
                  <w:pStyle w:val="Bullets"/>
                </w:pPr>
                <w:r w:rsidRPr="004048B0">
                  <w:t>Indoor rec leagues</w:t>
                </w:r>
              </w:p>
              <w:p w14:paraId="6616069F" w14:textId="77777777" w:rsidR="00C17936" w:rsidRPr="004048B0" w:rsidRDefault="00C17936" w:rsidP="0053179B">
                <w:pPr>
                  <w:pStyle w:val="Bullets"/>
                </w:pPr>
                <w:r w:rsidRPr="004048B0">
                  <w:t>Chess tournaments</w:t>
                </w:r>
              </w:p>
            </w:sdtContent>
          </w:sdt>
          <w:p w14:paraId="7608DF0B" w14:textId="77777777" w:rsidR="00C17936" w:rsidRPr="004048B0" w:rsidRDefault="00C17936" w:rsidP="006F5A91">
            <w:pPr>
              <w:spacing w:before="120"/>
            </w:pPr>
          </w:p>
        </w:tc>
        <w:tc>
          <w:tcPr>
            <w:tcW w:w="360" w:type="dxa"/>
            <w:vMerge w:val="restart"/>
          </w:tcPr>
          <w:p w14:paraId="4D61AEAB" w14:textId="77777777" w:rsidR="00C17936" w:rsidRPr="004048B0" w:rsidRDefault="00C17936" w:rsidP="00500AC9">
            <w:pPr>
              <w:pStyle w:val="Heading2"/>
            </w:pPr>
          </w:p>
        </w:tc>
        <w:tc>
          <w:tcPr>
            <w:tcW w:w="7200" w:type="dxa"/>
          </w:tcPr>
          <w:p w14:paraId="3776B1C2" w14:textId="20E119DB" w:rsidR="00C17936" w:rsidRPr="004048B0" w:rsidRDefault="0034203A" w:rsidP="00FE44CB">
            <w:pPr>
              <w:pStyle w:val="Heading2"/>
            </w:pPr>
            <w:r w:rsidRPr="0034203A">
              <w:rPr>
                <w:sz w:val="56"/>
                <w:szCs w:val="56"/>
              </w:rPr>
              <w:t>Technical Overview</w:t>
            </w:r>
          </w:p>
        </w:tc>
      </w:tr>
      <w:tr w:rsidR="00C17936" w:rsidRPr="004048B0" w14:paraId="51A32B9F" w14:textId="77777777" w:rsidTr="00C17936">
        <w:trPr>
          <w:trHeight w:val="11808"/>
        </w:trPr>
        <w:tc>
          <w:tcPr>
            <w:tcW w:w="3240" w:type="dxa"/>
            <w:vMerge/>
          </w:tcPr>
          <w:p w14:paraId="6F114065" w14:textId="77777777" w:rsidR="00C17936" w:rsidRPr="004048B0" w:rsidRDefault="00C17936" w:rsidP="00C17936">
            <w:pPr>
              <w:pStyle w:val="Heading3"/>
              <w:rPr>
                <w:lang w:eastAsia="en-AU"/>
              </w:rPr>
            </w:pPr>
          </w:p>
        </w:tc>
        <w:tc>
          <w:tcPr>
            <w:tcW w:w="360" w:type="dxa"/>
            <w:vMerge/>
          </w:tcPr>
          <w:p w14:paraId="03E06046" w14:textId="77777777" w:rsidR="00C17936" w:rsidRPr="004048B0" w:rsidRDefault="00C17936" w:rsidP="00C17936">
            <w:pPr>
              <w:pStyle w:val="Heading2"/>
            </w:pPr>
          </w:p>
        </w:tc>
        <w:tc>
          <w:tcPr>
            <w:tcW w:w="7200" w:type="dxa"/>
          </w:tcPr>
          <w:p w14:paraId="383FC981" w14:textId="23F4BC74" w:rsidR="00C17936" w:rsidRPr="004048B0" w:rsidRDefault="0034203A" w:rsidP="00C17936">
            <w:proofErr w:type="gramStart"/>
            <w:r>
              <w:t>{{ technical</w:t>
            </w:r>
            <w:proofErr w:type="gramEnd"/>
            <w:r>
              <w:t xml:space="preserve"> </w:t>
            </w:r>
            <w:proofErr w:type="gramStart"/>
            <w:r>
              <w:t>details }</w:t>
            </w:r>
            <w:proofErr w:type="gramEnd"/>
            <w:r>
              <w:t>}</w:t>
            </w:r>
          </w:p>
          <w:p w14:paraId="02221AFB" w14:textId="77777777" w:rsidR="00C17936" w:rsidRPr="004048B0" w:rsidRDefault="00C17936" w:rsidP="00C17936"/>
          <w:p w14:paraId="7171BCBD" w14:textId="7627B8E8" w:rsidR="00C17936" w:rsidRPr="004048B0" w:rsidRDefault="0034203A" w:rsidP="00C17936">
            <w:pPr>
              <w:pStyle w:val="Heading3"/>
            </w:pPr>
            <w:r>
              <w:t>Probable Attack Sequence</w:t>
            </w:r>
            <w:r w:rsidR="00C17936" w:rsidRPr="004048B0">
              <w:t xml:space="preserve"> </w:t>
            </w:r>
          </w:p>
          <w:p w14:paraId="3A2BB446" w14:textId="6B5E1DBC" w:rsidR="0034203A" w:rsidRDefault="0034203A" w:rsidP="00C17936"/>
          <w:p w14:paraId="33628949" w14:textId="10753AD6" w:rsidR="00C17936" w:rsidRPr="004048B0" w:rsidRDefault="0034203A" w:rsidP="00C17936">
            <w:proofErr w:type="gramStart"/>
            <w:r>
              <w:t>{{ probable</w:t>
            </w:r>
            <w:proofErr w:type="gramEnd"/>
            <w:r>
              <w:t xml:space="preserve"> attack </w:t>
            </w:r>
            <w:proofErr w:type="gramStart"/>
            <w:r>
              <w:t>sequence }</w:t>
            </w:r>
            <w:proofErr w:type="gramEnd"/>
            <w:r>
              <w:t>}</w:t>
            </w:r>
          </w:p>
          <w:p w14:paraId="66399234" w14:textId="77777777" w:rsidR="00C17936" w:rsidRPr="004048B0" w:rsidRDefault="00C17936" w:rsidP="00C17936">
            <w:r w:rsidRPr="004048B0">
              <w:t xml:space="preserve"> </w:t>
            </w:r>
          </w:p>
          <w:p w14:paraId="49AAC92E" w14:textId="7D3773F7" w:rsidR="00C17936" w:rsidRPr="004048B0" w:rsidRDefault="0034203A" w:rsidP="00C17936">
            <w:pPr>
              <w:pStyle w:val="Heading3"/>
            </w:pPr>
            <w:r>
              <w:t>Mitre Att&amp;CK Mapping</w:t>
            </w:r>
            <w:r w:rsidR="00C17936" w:rsidRPr="004048B0">
              <w:t xml:space="preserve"> </w:t>
            </w:r>
          </w:p>
          <w:p w14:paraId="40452CF5" w14:textId="6FC77484" w:rsidR="00C17936" w:rsidRDefault="00C17936" w:rsidP="0034203A"/>
          <w:p w14:paraId="736054D4" w14:textId="5D3CE809" w:rsidR="0034203A" w:rsidRPr="004048B0" w:rsidRDefault="0034203A" w:rsidP="0034203A">
            <w:proofErr w:type="gramStart"/>
            <w:r>
              <w:t xml:space="preserve">{{ </w:t>
            </w:r>
            <w:proofErr w:type="spellStart"/>
            <w:r>
              <w:t>mitre</w:t>
            </w:r>
            <w:proofErr w:type="spellEnd"/>
            <w:proofErr w:type="gramEnd"/>
            <w:r>
              <w:t xml:space="preserve"> attack mapping }}</w:t>
            </w:r>
          </w:p>
        </w:tc>
      </w:tr>
    </w:tbl>
    <w:p w14:paraId="7BCD4E19" w14:textId="77777777" w:rsidR="007762BF" w:rsidRPr="004048B0" w:rsidRDefault="007762BF"/>
    <w:p w14:paraId="0E39FF09" w14:textId="77777777" w:rsidR="00C17936" w:rsidRPr="004048B0" w:rsidRDefault="00C17936">
      <w:pPr>
        <w:sectPr w:rsidR="00C17936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F9A999" w14:textId="77777777" w:rsidR="005F350F" w:rsidRPr="004048B0" w:rsidRDefault="005F350F"/>
    <w:tbl>
      <w:tblPr>
        <w:tblW w:w="0" w:type="auto"/>
        <w:tblLook w:val="0600" w:firstRow="0" w:lastRow="0" w:firstColumn="0" w:lastColumn="0" w:noHBand="1" w:noVBand="1"/>
      </w:tblPr>
      <w:tblGrid>
        <w:gridCol w:w="3600"/>
        <w:gridCol w:w="7191"/>
      </w:tblGrid>
      <w:tr w:rsidR="004A4C49" w:rsidRPr="004048B0" w14:paraId="115631B5" w14:textId="77777777" w:rsidTr="006551C3">
        <w:trPr>
          <w:trHeight w:val="432"/>
        </w:trPr>
        <w:tc>
          <w:tcPr>
            <w:tcW w:w="3600" w:type="dxa"/>
            <w:vMerge w:val="restart"/>
            <w:vAlign w:val="center"/>
          </w:tcPr>
          <w:p w14:paraId="41EC4EAA" w14:textId="77777777" w:rsidR="004A4C49" w:rsidRPr="004048B0" w:rsidRDefault="004A4C49" w:rsidP="004D4384">
            <w:pPr>
              <w:pStyle w:val="Quote"/>
            </w:pPr>
            <w:r w:rsidRPr="004048B0">
              <w:br w:type="page"/>
            </w:r>
            <w:sdt>
              <w:sdtPr>
                <w:id w:val="242228321"/>
                <w:placeholder>
                  <w:docPart w:val="3F648A755916374D9B48669476222E10"/>
                </w:placeholder>
                <w:temporary/>
                <w:showingPlcHdr/>
                <w15:appearance w15:val="hidden"/>
              </w:sdtPr>
              <w:sdtContent>
                <w:r w:rsidR="006F5A91" w:rsidRPr="004D4384">
                  <w:t>Lorem ipsum dolor sit amet, consectetur adipiscing elit.</w:t>
                </w:r>
              </w:sdtContent>
            </w:sdt>
          </w:p>
        </w:tc>
        <w:tc>
          <w:tcPr>
            <w:tcW w:w="7191" w:type="dxa"/>
          </w:tcPr>
          <w:p w14:paraId="2192A1CE" w14:textId="77777777" w:rsidR="004A4C49" w:rsidRPr="004048B0" w:rsidRDefault="004A4C49" w:rsidP="00C9656E">
            <w:r w:rsidRPr="004048B0">
              <w:rPr>
                <w:noProof/>
                <w:lang w:eastAsia="en-AU"/>
              </w:rPr>
              <w:drawing>
                <wp:inline distT="0" distB="0" distL="0" distR="0" wp14:anchorId="6F697E9D" wp14:editId="3CE82FCB">
                  <wp:extent cx="2286000" cy="222740"/>
                  <wp:effectExtent l="0" t="0" r="0" b="6350"/>
                  <wp:docPr id="11" name="Graphic 1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4048B0" w14:paraId="3195D53C" w14:textId="77777777" w:rsidTr="00FE44CB">
        <w:trPr>
          <w:trHeight w:val="1440"/>
        </w:trPr>
        <w:tc>
          <w:tcPr>
            <w:tcW w:w="3600" w:type="dxa"/>
            <w:vMerge/>
          </w:tcPr>
          <w:p w14:paraId="32BDA660" w14:textId="77777777" w:rsidR="004A4C49" w:rsidRPr="004048B0" w:rsidRDefault="004A4C49" w:rsidP="004D4384">
            <w:pPr>
              <w:pStyle w:val="Quote"/>
            </w:pPr>
          </w:p>
        </w:tc>
        <w:tc>
          <w:tcPr>
            <w:tcW w:w="7191" w:type="dxa"/>
          </w:tcPr>
          <w:p w14:paraId="30A47E81" w14:textId="195DCACF" w:rsidR="004A4C49" w:rsidRPr="004048B0" w:rsidRDefault="0034203A" w:rsidP="00FE44CB">
            <w:pPr>
              <w:pStyle w:val="Heading2"/>
            </w:pPr>
            <w:r w:rsidRPr="0034203A">
              <w:rPr>
                <w:sz w:val="56"/>
                <w:szCs w:val="56"/>
              </w:rPr>
              <w:t>Recommendations</w:t>
            </w:r>
          </w:p>
        </w:tc>
      </w:tr>
      <w:tr w:rsidR="004A4C49" w:rsidRPr="004048B0" w14:paraId="37C238E5" w14:textId="77777777" w:rsidTr="006551C3">
        <w:trPr>
          <w:trHeight w:val="11583"/>
        </w:trPr>
        <w:tc>
          <w:tcPr>
            <w:tcW w:w="3600" w:type="dxa"/>
            <w:vMerge/>
          </w:tcPr>
          <w:p w14:paraId="5C222561" w14:textId="77777777" w:rsidR="004A4C49" w:rsidRPr="004048B0" w:rsidRDefault="004A4C49" w:rsidP="004D4384">
            <w:pPr>
              <w:pStyle w:val="Quote"/>
            </w:pPr>
          </w:p>
        </w:tc>
        <w:tc>
          <w:tcPr>
            <w:tcW w:w="7191" w:type="dxa"/>
          </w:tcPr>
          <w:p w14:paraId="09FC868B" w14:textId="1275D294" w:rsidR="004A4C49" w:rsidRPr="004048B0" w:rsidRDefault="0034203A" w:rsidP="0034203A">
            <w:proofErr w:type="gramStart"/>
            <w:r>
              <w:t>{{ recommendations</w:t>
            </w:r>
            <w:proofErr w:type="gramEnd"/>
            <w:r>
              <w:t xml:space="preserve"> }}</w:t>
            </w:r>
          </w:p>
        </w:tc>
      </w:tr>
    </w:tbl>
    <w:p w14:paraId="310D7E16" w14:textId="77777777" w:rsidR="007762BF" w:rsidRPr="004048B0" w:rsidRDefault="007762BF"/>
    <w:p w14:paraId="6DAAE41C" w14:textId="4144F2CA" w:rsidR="0034203A" w:rsidRDefault="0034203A"/>
    <w:tbl>
      <w:tblPr>
        <w:tblW w:w="0" w:type="auto"/>
        <w:tblLook w:val="0600" w:firstRow="0" w:lastRow="0" w:firstColumn="0" w:lastColumn="0" w:noHBand="1" w:noVBand="1"/>
      </w:tblPr>
      <w:tblGrid>
        <w:gridCol w:w="3600"/>
        <w:gridCol w:w="7191"/>
        <w:gridCol w:w="9"/>
      </w:tblGrid>
      <w:tr w:rsidR="0034203A" w:rsidRPr="004048B0" w14:paraId="0873F046" w14:textId="77777777" w:rsidTr="001B4BC4">
        <w:trPr>
          <w:gridAfter w:val="1"/>
          <w:wAfter w:w="9" w:type="dxa"/>
          <w:trHeight w:val="432"/>
        </w:trPr>
        <w:tc>
          <w:tcPr>
            <w:tcW w:w="3600" w:type="dxa"/>
            <w:vMerge w:val="restart"/>
            <w:vAlign w:val="center"/>
          </w:tcPr>
          <w:p w14:paraId="01D67FA3" w14:textId="77777777" w:rsidR="0034203A" w:rsidRPr="004048B0" w:rsidRDefault="0034203A" w:rsidP="001B4BC4">
            <w:pPr>
              <w:pStyle w:val="Quote"/>
            </w:pPr>
            <w:r w:rsidRPr="004048B0">
              <w:lastRenderedPageBreak/>
              <w:br w:type="page"/>
            </w:r>
            <w:sdt>
              <w:sdtPr>
                <w:id w:val="-1932270807"/>
                <w:placeholder>
                  <w:docPart w:val="BB0A993BB924274CBDCBABF675B2C127"/>
                </w:placeholder>
                <w:temporary/>
                <w:showingPlcHdr/>
                <w15:appearance w15:val="hidden"/>
              </w:sdtPr>
              <w:sdtContent>
                <w:r w:rsidRPr="004D4384">
                  <w:t>Lorem ipsum dolor sit amet, consectetur adipiscing elit.</w:t>
                </w:r>
              </w:sdtContent>
            </w:sdt>
          </w:p>
        </w:tc>
        <w:tc>
          <w:tcPr>
            <w:tcW w:w="7191" w:type="dxa"/>
          </w:tcPr>
          <w:p w14:paraId="1CEB42F2" w14:textId="77777777" w:rsidR="0034203A" w:rsidRPr="004048B0" w:rsidRDefault="0034203A" w:rsidP="001B4BC4">
            <w:r w:rsidRPr="004048B0">
              <w:rPr>
                <w:noProof/>
                <w:lang w:eastAsia="en-AU"/>
              </w:rPr>
              <w:drawing>
                <wp:inline distT="0" distB="0" distL="0" distR="0" wp14:anchorId="3CE8242F" wp14:editId="30C0E835">
                  <wp:extent cx="2286000" cy="222740"/>
                  <wp:effectExtent l="0" t="0" r="0" b="6350"/>
                  <wp:docPr id="2084581222" name="Graphic 2084581222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03A" w:rsidRPr="004048B0" w14:paraId="476B5BF2" w14:textId="77777777" w:rsidTr="001B4BC4">
        <w:trPr>
          <w:gridAfter w:val="1"/>
          <w:wAfter w:w="9" w:type="dxa"/>
          <w:trHeight w:val="1440"/>
        </w:trPr>
        <w:tc>
          <w:tcPr>
            <w:tcW w:w="3600" w:type="dxa"/>
            <w:vMerge/>
          </w:tcPr>
          <w:p w14:paraId="62D553F1" w14:textId="77777777" w:rsidR="0034203A" w:rsidRPr="004048B0" w:rsidRDefault="0034203A" w:rsidP="001B4BC4">
            <w:pPr>
              <w:pStyle w:val="Quote"/>
            </w:pPr>
          </w:p>
        </w:tc>
        <w:tc>
          <w:tcPr>
            <w:tcW w:w="7191" w:type="dxa"/>
          </w:tcPr>
          <w:p w14:paraId="2D022C54" w14:textId="4D65E23E" w:rsidR="0034203A" w:rsidRPr="004048B0" w:rsidRDefault="0034203A" w:rsidP="001B4BC4">
            <w:pPr>
              <w:pStyle w:val="Heading2"/>
            </w:pPr>
            <w:r>
              <w:rPr>
                <w:sz w:val="56"/>
                <w:szCs w:val="56"/>
              </w:rPr>
              <w:t>References</w:t>
            </w:r>
          </w:p>
        </w:tc>
      </w:tr>
      <w:tr w:rsidR="0034203A" w:rsidRPr="004048B0" w14:paraId="68A5D4F8" w14:textId="77777777" w:rsidTr="001B4BC4">
        <w:trPr>
          <w:gridAfter w:val="1"/>
          <w:wAfter w:w="9" w:type="dxa"/>
          <w:trHeight w:val="11583"/>
        </w:trPr>
        <w:tc>
          <w:tcPr>
            <w:tcW w:w="3600" w:type="dxa"/>
            <w:vMerge/>
          </w:tcPr>
          <w:p w14:paraId="7CB32D0D" w14:textId="77777777" w:rsidR="0034203A" w:rsidRPr="004048B0" w:rsidRDefault="0034203A" w:rsidP="001B4BC4">
            <w:pPr>
              <w:pStyle w:val="Quote"/>
            </w:pPr>
          </w:p>
        </w:tc>
        <w:tc>
          <w:tcPr>
            <w:tcW w:w="7191" w:type="dxa"/>
          </w:tcPr>
          <w:p w14:paraId="00D43946" w14:textId="572CD069" w:rsidR="0034203A" w:rsidRPr="004048B0" w:rsidRDefault="0034203A" w:rsidP="001B4BC4">
            <w:proofErr w:type="gramStart"/>
            <w:r>
              <w:t xml:space="preserve">{{ </w:t>
            </w:r>
            <w:r>
              <w:t>references</w:t>
            </w:r>
            <w:proofErr w:type="gramEnd"/>
            <w:r>
              <w:t xml:space="preserve"> }}</w:t>
            </w:r>
          </w:p>
        </w:tc>
      </w:tr>
      <w:tr w:rsidR="004A4C49" w:rsidRPr="004048B0" w14:paraId="0B9FD9C0" w14:textId="77777777" w:rsidTr="00F32B21">
        <w:trPr>
          <w:trHeight w:val="432"/>
        </w:trPr>
        <w:tc>
          <w:tcPr>
            <w:tcW w:w="10800" w:type="dxa"/>
            <w:gridSpan w:val="3"/>
          </w:tcPr>
          <w:p w14:paraId="5FBA5D72" w14:textId="4196358D" w:rsidR="004A4C49" w:rsidRPr="004048B0" w:rsidRDefault="0034203A" w:rsidP="00D51608">
            <w:pPr>
              <w:rPr>
                <w:noProof/>
              </w:rPr>
            </w:pPr>
            <w:r>
              <w:br w:type="page"/>
            </w:r>
          </w:p>
        </w:tc>
      </w:tr>
      <w:tr w:rsidR="0072626F" w:rsidRPr="004048B0" w14:paraId="31C54A5E" w14:textId="77777777" w:rsidTr="008F1ABD">
        <w:trPr>
          <w:trHeight w:val="288"/>
        </w:trPr>
        <w:tc>
          <w:tcPr>
            <w:tcW w:w="10800" w:type="dxa"/>
            <w:gridSpan w:val="3"/>
          </w:tcPr>
          <w:p w14:paraId="03215BA4" w14:textId="77777777" w:rsidR="0072626F" w:rsidRPr="004048B0" w:rsidRDefault="0072626F" w:rsidP="004A4C49"/>
        </w:tc>
      </w:tr>
    </w:tbl>
    <w:p w14:paraId="5006E8E8" w14:textId="77777777" w:rsidR="00B4432F" w:rsidRPr="004048B0" w:rsidRDefault="00B4432F" w:rsidP="00860081"/>
    <w:sectPr w:rsidR="00B4432F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BDEAD5" w14:textId="77777777" w:rsidR="00D325AE" w:rsidRDefault="00D325AE" w:rsidP="006B633A">
      <w:r>
        <w:separator/>
      </w:r>
    </w:p>
  </w:endnote>
  <w:endnote w:type="continuationSeparator" w:id="0">
    <w:p w14:paraId="68286709" w14:textId="77777777" w:rsidR="00D325AE" w:rsidRDefault="00D325AE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orma DJR Micro Medium">
    <w:panose1 w:val="00000000000000000000"/>
    <w:charset w:val="4D"/>
    <w:family w:val="auto"/>
    <w:notTrueType/>
    <w:pitch w:val="variable"/>
    <w:sig w:usb0="A00000FF" w:usb1="1000A04B" w:usb2="00000000" w:usb3="00000000" w:csb0="00000113" w:csb1="00000000"/>
  </w:font>
  <w:font w:name="Tondo">
    <w:panose1 w:val="020F0503020202020204"/>
    <w:charset w:val="00"/>
    <w:family w:val="swiss"/>
    <w:pitch w:val="variable"/>
    <w:sig w:usb0="A00002AF" w:usb1="5000205B" w:usb2="00000000" w:usb3="00000000" w:csb0="0000009F" w:csb1="00000000"/>
  </w:font>
  <w:font w:name="Tondo Light">
    <w:panose1 w:val="020F0003020202020204"/>
    <w:charset w:val="00"/>
    <w:family w:val="swiss"/>
    <w:pitch w:val="variable"/>
    <w:sig w:usb0="A00002AF" w:usb1="5000205B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7C4619" w14:textId="1DE66F1A" w:rsidR="006F5A91" w:rsidRPr="006F5A91" w:rsidRDefault="00B04A5D" w:rsidP="006F5A91">
    <w:pPr>
      <w:pStyle w:val="Footer"/>
    </w:pPr>
    <w:proofErr w:type="gramStart"/>
    <w:r>
      <w:rPr>
        <w:rFonts w:ascii="Calibri" w:hAnsi="Calibri" w:cs="Calibri"/>
        <w:color w:val="000000"/>
      </w:rPr>
      <w:t>{{ report</w:t>
    </w:r>
    <w:proofErr w:type="gramEnd"/>
    <w:r>
      <w:rPr>
        <w:rFonts w:ascii="Calibri" w:hAnsi="Calibri" w:cs="Calibri"/>
        <w:color w:val="000000"/>
      </w:rPr>
      <w:t xml:space="preserve"> </w:t>
    </w:r>
    <w:proofErr w:type="gramStart"/>
    <w:r>
      <w:rPr>
        <w:rFonts w:ascii="Calibri" w:hAnsi="Calibri" w:cs="Calibri"/>
        <w:color w:val="000000"/>
      </w:rPr>
      <w:t>type }</w:t>
    </w:r>
    <w:proofErr w:type="gramEnd"/>
    <w:r>
      <w:rPr>
        <w:rFonts w:ascii="Calibri" w:hAnsi="Calibri" w:cs="Calibri"/>
        <w:color w:val="000000"/>
      </w:rPr>
      <w:t>}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E8E243" w14:textId="77777777" w:rsidR="00D325AE" w:rsidRDefault="00D325AE" w:rsidP="006B633A">
      <w:r>
        <w:separator/>
      </w:r>
    </w:p>
  </w:footnote>
  <w:footnote w:type="continuationSeparator" w:id="0">
    <w:p w14:paraId="25BF759A" w14:textId="77777777" w:rsidR="00D325AE" w:rsidRDefault="00D325AE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8110697">
    <w:abstractNumId w:val="1"/>
  </w:num>
  <w:num w:numId="2" w16cid:durableId="1317030830">
    <w:abstractNumId w:val="5"/>
  </w:num>
  <w:num w:numId="3" w16cid:durableId="108669899">
    <w:abstractNumId w:val="0"/>
  </w:num>
  <w:num w:numId="4" w16cid:durableId="1599749713">
    <w:abstractNumId w:val="4"/>
  </w:num>
  <w:num w:numId="5" w16cid:durableId="1598253321">
    <w:abstractNumId w:val="6"/>
  </w:num>
  <w:num w:numId="6" w16cid:durableId="256258721">
    <w:abstractNumId w:val="3"/>
  </w:num>
  <w:num w:numId="7" w16cid:durableId="4680906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DF6CEC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812E2"/>
    <w:rsid w:val="001877A1"/>
    <w:rsid w:val="00191B9F"/>
    <w:rsid w:val="001C52F2"/>
    <w:rsid w:val="001D0839"/>
    <w:rsid w:val="001D5EC6"/>
    <w:rsid w:val="001E17E9"/>
    <w:rsid w:val="001E2FD9"/>
    <w:rsid w:val="001E65D0"/>
    <w:rsid w:val="001F5BFC"/>
    <w:rsid w:val="00217102"/>
    <w:rsid w:val="002229EF"/>
    <w:rsid w:val="00231A3E"/>
    <w:rsid w:val="0023407A"/>
    <w:rsid w:val="00237098"/>
    <w:rsid w:val="0023776B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7F0E"/>
    <w:rsid w:val="00322D7E"/>
    <w:rsid w:val="00324B19"/>
    <w:rsid w:val="00331CBA"/>
    <w:rsid w:val="00333597"/>
    <w:rsid w:val="00335CCE"/>
    <w:rsid w:val="0034203A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6140"/>
    <w:rsid w:val="003B1B45"/>
    <w:rsid w:val="003D2A97"/>
    <w:rsid w:val="003D3F30"/>
    <w:rsid w:val="003F1069"/>
    <w:rsid w:val="004048B0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9453B"/>
    <w:rsid w:val="00494BE8"/>
    <w:rsid w:val="00495627"/>
    <w:rsid w:val="00497589"/>
    <w:rsid w:val="00497DF7"/>
    <w:rsid w:val="004A4C49"/>
    <w:rsid w:val="004C4BE2"/>
    <w:rsid w:val="004D4384"/>
    <w:rsid w:val="004D4B7B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D0BCF"/>
    <w:rsid w:val="007D3DFE"/>
    <w:rsid w:val="007D77E2"/>
    <w:rsid w:val="007E2AA1"/>
    <w:rsid w:val="007F542B"/>
    <w:rsid w:val="008049B8"/>
    <w:rsid w:val="0081061D"/>
    <w:rsid w:val="00816D3F"/>
    <w:rsid w:val="00847085"/>
    <w:rsid w:val="00856C07"/>
    <w:rsid w:val="00860081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A2E6F"/>
    <w:rsid w:val="008A6EFF"/>
    <w:rsid w:val="008B60A5"/>
    <w:rsid w:val="008D07C5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4A5D"/>
    <w:rsid w:val="00B05BA2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7996"/>
    <w:rsid w:val="00C67BE5"/>
    <w:rsid w:val="00C91409"/>
    <w:rsid w:val="00CC71C8"/>
    <w:rsid w:val="00CD786A"/>
    <w:rsid w:val="00CD7F84"/>
    <w:rsid w:val="00D1516A"/>
    <w:rsid w:val="00D26642"/>
    <w:rsid w:val="00D325AE"/>
    <w:rsid w:val="00D37C6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DF6CEC"/>
    <w:rsid w:val="00E002C7"/>
    <w:rsid w:val="00E04CB2"/>
    <w:rsid w:val="00E151B1"/>
    <w:rsid w:val="00E31CEA"/>
    <w:rsid w:val="00E61AB3"/>
    <w:rsid w:val="00E62164"/>
    <w:rsid w:val="00E65655"/>
    <w:rsid w:val="00E85A81"/>
    <w:rsid w:val="00E90882"/>
    <w:rsid w:val="00E91CDE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DF974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customXml" Target="ink/ink2.xml"/><Relationship Id="rId26" Type="http://schemas.openxmlformats.org/officeDocument/2006/relationships/image" Target="media/image12.sv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customXml" Target="ink/ink1.xml"/><Relationship Id="rId20" Type="http://schemas.openxmlformats.org/officeDocument/2006/relationships/footer" Target="footer1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jpeg"/><Relationship Id="rId3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9.svg"/><Relationship Id="rId28" Type="http://schemas.openxmlformats.org/officeDocument/2006/relationships/image" Target="media/image14.sv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svg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arcus/Library/Containers/com.microsoft.Word/Data/Library/Application%20Support/Microsoft/Office/16.0/DTS/Search/%7b45C44F5D-03D0-2942-B9A4-B4BE70F39DB6%7dtf00850045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88BA5CF6499B14A9A08603D2FB4C5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46FAEC-0DC5-8341-885C-990BE478105E}"/>
      </w:docPartPr>
      <w:docPartBody>
        <w:p w:rsidR="00000000" w:rsidRDefault="00000000">
          <w:pPr>
            <w:pStyle w:val="188BA5CF6499B14A9A08603D2FB4C56A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2B722AE23BF1784CBAF6CB15440576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ADF181-5BAA-AF4D-AE01-08DF269F7793}"/>
      </w:docPartPr>
      <w:docPartBody>
        <w:p w:rsidR="00000000" w:rsidRDefault="00000000">
          <w:pPr>
            <w:pStyle w:val="2B722AE23BF1784CBAF6CB15440576A0"/>
          </w:pPr>
          <w:r w:rsidRPr="004048B0">
            <w:t>Figure 1</w:t>
          </w:r>
        </w:p>
      </w:docPartBody>
    </w:docPart>
    <w:docPart>
      <w:docPartPr>
        <w:name w:val="71F5EC2D359EDE45820A2F6524327D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22BEC5-6BDA-DF49-B789-6DD76AEF2032}"/>
      </w:docPartPr>
      <w:docPartBody>
        <w:p w:rsidR="00000000" w:rsidRPr="004048B0" w:rsidRDefault="00000000" w:rsidP="0053179B">
          <w:pPr>
            <w:pStyle w:val="ListHeader"/>
          </w:pPr>
          <w:r w:rsidRPr="004048B0">
            <w:t xml:space="preserve">BUSINESS </w:t>
          </w:r>
        </w:p>
        <w:p w:rsidR="00000000" w:rsidRDefault="00000000">
          <w:pPr>
            <w:pStyle w:val="71F5EC2D359EDE45820A2F6524327D0B"/>
          </w:pPr>
          <w:r w:rsidRPr="004048B0">
            <w:t>PRIORITIES</w:t>
          </w:r>
        </w:p>
      </w:docPartBody>
    </w:docPart>
    <w:docPart>
      <w:docPartPr>
        <w:name w:val="DD8CD1F40F626E4397F93190E804E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F6C6E4-E215-D34F-BEA9-CD7B42010CC5}"/>
      </w:docPartPr>
      <w:docPartBody>
        <w:p w:rsidR="00000000" w:rsidRPr="004048B0" w:rsidRDefault="00000000" w:rsidP="0053179B">
          <w:pPr>
            <w:pStyle w:val="Bullets"/>
          </w:pPr>
          <w:r w:rsidRPr="004048B0">
            <w:t>Increase customer satisfaction by 2%</w:t>
          </w:r>
        </w:p>
        <w:p w:rsidR="00000000" w:rsidRDefault="00000000">
          <w:pPr>
            <w:pStyle w:val="DD8CD1F40F626E4397F93190E804E3BB"/>
          </w:pPr>
          <w:r w:rsidRPr="004048B0">
            <w:t>Maintain growth</w:t>
          </w:r>
        </w:p>
      </w:docPartBody>
    </w:docPart>
    <w:docPart>
      <w:docPartPr>
        <w:name w:val="034FE9FB78D49C4389829406BAB633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7FEE71-8500-7A40-A1AB-30ADD508579E}"/>
      </w:docPartPr>
      <w:docPartBody>
        <w:p w:rsidR="00000000" w:rsidRPr="004048B0" w:rsidRDefault="00000000" w:rsidP="0053179B">
          <w:pPr>
            <w:pStyle w:val="ListHeader"/>
          </w:pPr>
          <w:r w:rsidRPr="004048B0">
            <w:t xml:space="preserve">ADDED </w:t>
          </w:r>
        </w:p>
        <w:p w:rsidR="00000000" w:rsidRDefault="00000000">
          <w:pPr>
            <w:pStyle w:val="034FE9FB78D49C4389829406BAB633F3"/>
          </w:pPr>
          <w:r w:rsidRPr="004048B0">
            <w:t>PRIORITIES</w:t>
          </w:r>
        </w:p>
      </w:docPartBody>
    </w:docPart>
    <w:docPart>
      <w:docPartPr>
        <w:name w:val="0FA9B373C6582344A58CEEFD96A6E1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AEE96B-63E4-674E-91B8-1E79B42727EE}"/>
      </w:docPartPr>
      <w:docPartBody>
        <w:p w:rsidR="00000000" w:rsidRPr="004048B0" w:rsidRDefault="00000000" w:rsidP="0053179B">
          <w:pPr>
            <w:pStyle w:val="Bullets"/>
          </w:pPr>
          <w:r w:rsidRPr="004048B0">
            <w:t>Improve social media presence</w:t>
          </w:r>
        </w:p>
        <w:p w:rsidR="00000000" w:rsidRDefault="00000000">
          <w:pPr>
            <w:pStyle w:val="0FA9B373C6582344A58CEEFD96A6E111"/>
          </w:pPr>
          <w:r w:rsidRPr="004048B0">
            <w:t>Ensure the cost of development stays below budget</w:t>
          </w:r>
        </w:p>
      </w:docPartBody>
    </w:docPart>
    <w:docPart>
      <w:docPartPr>
        <w:name w:val="E79E3E34C0FB15459974DB04890A5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811056-C06A-074D-8DA1-7E392738DA5E}"/>
      </w:docPartPr>
      <w:docPartBody>
        <w:p w:rsidR="00000000" w:rsidRDefault="00000000">
          <w:pPr>
            <w:pStyle w:val="E79E3E34C0FB15459974DB04890A516B"/>
          </w:pPr>
          <w:r w:rsidRPr="004048B0">
            <w:t>EMPLOYEE OPPORTUNITIES</w:t>
          </w:r>
        </w:p>
      </w:docPartBody>
    </w:docPart>
    <w:docPart>
      <w:docPartPr>
        <w:name w:val="A18D5FDB45B50543919D8E83A3EE0C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D26FC4-3054-D14F-BDF5-12954C61133B}"/>
      </w:docPartPr>
      <w:docPartBody>
        <w:p w:rsidR="00000000" w:rsidRPr="004048B0" w:rsidRDefault="00000000" w:rsidP="0053179B">
          <w:pPr>
            <w:pStyle w:val="Bullets"/>
          </w:pPr>
          <w:r w:rsidRPr="004048B0">
            <w:t>Interns begin</w:t>
          </w:r>
        </w:p>
        <w:p w:rsidR="00000000" w:rsidRPr="004048B0" w:rsidRDefault="00000000" w:rsidP="0053179B">
          <w:pPr>
            <w:pStyle w:val="Bullets"/>
          </w:pPr>
          <w:r w:rsidRPr="004048B0">
            <w:t>Indoor rec leagues</w:t>
          </w:r>
        </w:p>
        <w:p w:rsidR="00000000" w:rsidRDefault="00000000">
          <w:pPr>
            <w:pStyle w:val="A18D5FDB45B50543919D8E83A3EE0CB1"/>
          </w:pPr>
          <w:r w:rsidRPr="004048B0">
            <w:t>Chess tournaments</w:t>
          </w:r>
        </w:p>
      </w:docPartBody>
    </w:docPart>
    <w:docPart>
      <w:docPartPr>
        <w:name w:val="3F648A755916374D9B48669476222E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DC055-1CD0-4D48-85F6-A48192030A0A}"/>
      </w:docPartPr>
      <w:docPartBody>
        <w:p w:rsidR="00000000" w:rsidRDefault="00000000">
          <w:pPr>
            <w:pStyle w:val="3F648A755916374D9B48669476222E10"/>
          </w:pPr>
          <w:r w:rsidRPr="004D4384">
            <w:t>Lorem ipsum dolor sit amet, consectetur adipiscing elit.</w:t>
          </w:r>
        </w:p>
      </w:docPartBody>
    </w:docPart>
    <w:docPart>
      <w:docPartPr>
        <w:name w:val="BB0A993BB924274CBDCBABF675B2C1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51BDE4-03C8-A644-9AC0-45BFA1AAF2FC}"/>
      </w:docPartPr>
      <w:docPartBody>
        <w:p w:rsidR="00000000" w:rsidRDefault="004437FB" w:rsidP="004437FB">
          <w:pPr>
            <w:pStyle w:val="BB0A993BB924274CBDCBABF675B2C127"/>
          </w:pPr>
          <w:r w:rsidRPr="004D4384">
            <w:t>Lorem ipsum dolor sit amet, consectetur adipiscing elit.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orma DJR Micro Medium">
    <w:panose1 w:val="00000000000000000000"/>
    <w:charset w:val="4D"/>
    <w:family w:val="auto"/>
    <w:notTrueType/>
    <w:pitch w:val="variable"/>
    <w:sig w:usb0="A00000FF" w:usb1="1000A04B" w:usb2="00000000" w:usb3="00000000" w:csb0="00000113" w:csb1="00000000"/>
  </w:font>
  <w:font w:name="Tondo">
    <w:panose1 w:val="020F0503020202020204"/>
    <w:charset w:val="00"/>
    <w:family w:val="swiss"/>
    <w:pitch w:val="variable"/>
    <w:sig w:usb0="A00002AF" w:usb1="5000205B" w:usb2="00000000" w:usb3="00000000" w:csb0="0000009F" w:csb1="00000000"/>
  </w:font>
  <w:font w:name="Tondo Light">
    <w:panose1 w:val="020F0003020202020204"/>
    <w:charset w:val="00"/>
    <w:family w:val="swiss"/>
    <w:pitch w:val="variable"/>
    <w:sig w:usb0="A00002AF" w:usb1="5000205B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02493908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FB"/>
    <w:rsid w:val="001E65D0"/>
    <w:rsid w:val="004437FB"/>
    <w:rsid w:val="00C95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kern w:val="0"/>
      <w:sz w:val="72"/>
      <w:szCs w:val="72"/>
      <w:lang w:eastAsia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eastAsia="en-US"/>
      <w14:ligatures w14:val="none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eastAsia="en-US"/>
      <w14:ligatures w14:val="none"/>
    </w:rPr>
  </w:style>
  <w:style w:type="paragraph" w:customStyle="1" w:styleId="E026E32B56975247896F2156E960F35F">
    <w:name w:val="E026E32B56975247896F2156E960F35F"/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after="0" w:line="240" w:lineRule="auto"/>
      <w:jc w:val="center"/>
    </w:pPr>
    <w:rPr>
      <w:rFonts w:eastAsiaTheme="minorHAnsi" w:cstheme="minorBidi"/>
      <w:b/>
      <w:bCs/>
      <w:caps/>
      <w:noProof/>
      <w:color w:val="FFFFFF" w:themeColor="background1"/>
      <w:spacing w:val="80"/>
      <w:kern w:val="0"/>
      <w:sz w:val="36"/>
      <w:szCs w:val="32"/>
      <w:lang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kern w:val="0"/>
      <w:sz w:val="36"/>
      <w:szCs w:val="32"/>
      <w:lang w:eastAsia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paragraph" w:customStyle="1" w:styleId="EDE36C4821098848875D0F1C699AB290">
    <w:name w:val="EDE36C4821098848875D0F1C699AB290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B691FA493F7DD34383C409C0FEDFE9DE">
    <w:name w:val="B691FA493F7DD34383C409C0FEDFE9DE"/>
  </w:style>
  <w:style w:type="paragraph" w:customStyle="1" w:styleId="188BA5CF6499B14A9A08603D2FB4C56A">
    <w:name w:val="188BA5CF6499B14A9A08603D2FB4C56A"/>
  </w:style>
  <w:style w:type="paragraph" w:customStyle="1" w:styleId="F27DC394F5F4FC4ABB9681B1BA95DC7C">
    <w:name w:val="F27DC394F5F4FC4ABB9681B1BA95DC7C"/>
  </w:style>
  <w:style w:type="paragraph" w:customStyle="1" w:styleId="03A2C24424FD444FA2BB47A218CBC4F0">
    <w:name w:val="03A2C24424FD444FA2BB47A218CBC4F0"/>
  </w:style>
  <w:style w:type="paragraph" w:customStyle="1" w:styleId="NormalBold">
    <w:name w:val="Normal Bold"/>
    <w:basedOn w:val="Normal"/>
    <w:uiPriority w:val="8"/>
    <w:qFormat/>
    <w:pPr>
      <w:spacing w:after="0" w:line="240" w:lineRule="auto"/>
    </w:pPr>
    <w:rPr>
      <w:rFonts w:eastAsiaTheme="minorHAnsi"/>
      <w:b/>
      <w:bCs/>
      <w:color w:val="FFFFFF" w:themeColor="background1"/>
      <w:kern w:val="0"/>
      <w:sz w:val="22"/>
      <w:szCs w:val="22"/>
      <w:lang w:eastAsia="en-US"/>
      <w14:ligatures w14:val="none"/>
    </w:rPr>
  </w:style>
  <w:style w:type="paragraph" w:customStyle="1" w:styleId="DF357C98FCC6034BA638A9BC1F93AC79">
    <w:name w:val="DF357C98FCC6034BA638A9BC1F93AC79"/>
  </w:style>
  <w:style w:type="paragraph" w:customStyle="1" w:styleId="73B170C6AF87E046AA9443D26FE0F006">
    <w:name w:val="73B170C6AF87E046AA9443D26FE0F006"/>
  </w:style>
  <w:style w:type="paragraph" w:customStyle="1" w:styleId="08E9363BFAD1B0409753C6BF4B498B01">
    <w:name w:val="08E9363BFAD1B0409753C6BF4B498B01"/>
  </w:style>
  <w:style w:type="paragraph" w:customStyle="1" w:styleId="02F3F6BEEFD9E548A89A0FC7B128F576">
    <w:name w:val="02F3F6BEEFD9E548A89A0FC7B128F576"/>
  </w:style>
  <w:style w:type="paragraph" w:customStyle="1" w:styleId="9F9769605AEAA74DAD6413ABBBD8BE4B">
    <w:name w:val="9F9769605AEAA74DAD6413ABBBD8BE4B"/>
  </w:style>
  <w:style w:type="paragraph" w:customStyle="1" w:styleId="B9CEE6A2BBEDEA428842DF5805C38AB1">
    <w:name w:val="B9CEE6A2BBEDEA428842DF5805C38AB1"/>
  </w:style>
  <w:style w:type="paragraph" w:customStyle="1" w:styleId="AE8848B4D053284A846439CF7D473694">
    <w:name w:val="AE8848B4D053284A846439CF7D473694"/>
  </w:style>
  <w:style w:type="paragraph" w:customStyle="1" w:styleId="2B722AE23BF1784CBAF6CB15440576A0">
    <w:name w:val="2B722AE23BF1784CBAF6CB15440576A0"/>
  </w:style>
  <w:style w:type="paragraph" w:customStyle="1" w:styleId="ListHeader">
    <w:name w:val="List Header"/>
    <w:basedOn w:val="Normal"/>
    <w:uiPriority w:val="7"/>
    <w:qFormat/>
    <w:pPr>
      <w:spacing w:before="80" w:after="0" w:line="240" w:lineRule="auto"/>
    </w:pPr>
    <w:rPr>
      <w:rFonts w:eastAsiaTheme="minorHAnsi"/>
      <w:spacing w:val="40"/>
      <w:kern w:val="28"/>
      <w:sz w:val="28"/>
      <w:szCs w:val="22"/>
      <w:lang w:eastAsia="en-US"/>
      <w14:ligatures w14:val="none"/>
    </w:rPr>
  </w:style>
  <w:style w:type="paragraph" w:customStyle="1" w:styleId="71F5EC2D359EDE45820A2F6524327D0B">
    <w:name w:val="71F5EC2D359EDE45820A2F6524327D0B"/>
  </w:style>
  <w:style w:type="paragraph" w:customStyle="1" w:styleId="Bullets">
    <w:name w:val="Bullets"/>
    <w:basedOn w:val="Normal"/>
    <w:uiPriority w:val="7"/>
    <w:qFormat/>
    <w:pPr>
      <w:numPr>
        <w:numId w:val="1"/>
      </w:numPr>
      <w:spacing w:before="120" w:after="0" w:line="240" w:lineRule="auto"/>
      <w:ind w:left="360"/>
    </w:pPr>
    <w:rPr>
      <w:rFonts w:eastAsiaTheme="minorHAnsi"/>
      <w:kern w:val="0"/>
      <w:sz w:val="22"/>
      <w:szCs w:val="22"/>
      <w:lang w:eastAsia="en-US"/>
      <w14:ligatures w14:val="none"/>
    </w:rPr>
  </w:style>
  <w:style w:type="paragraph" w:customStyle="1" w:styleId="DD8CD1F40F626E4397F93190E804E3BB">
    <w:name w:val="DD8CD1F40F626E4397F93190E804E3BB"/>
  </w:style>
  <w:style w:type="paragraph" w:customStyle="1" w:styleId="034FE9FB78D49C4389829406BAB633F3">
    <w:name w:val="034FE9FB78D49C4389829406BAB633F3"/>
  </w:style>
  <w:style w:type="paragraph" w:customStyle="1" w:styleId="0FA9B373C6582344A58CEEFD96A6E111">
    <w:name w:val="0FA9B373C6582344A58CEEFD96A6E111"/>
  </w:style>
  <w:style w:type="paragraph" w:customStyle="1" w:styleId="E79E3E34C0FB15459974DB04890A516B">
    <w:name w:val="E79E3E34C0FB15459974DB04890A516B"/>
  </w:style>
  <w:style w:type="paragraph" w:customStyle="1" w:styleId="A18D5FDB45B50543919D8E83A3EE0CB1">
    <w:name w:val="A18D5FDB45B50543919D8E83A3EE0CB1"/>
  </w:style>
  <w:style w:type="paragraph" w:customStyle="1" w:styleId="24EA2ACA56A5A3438120FD8BD86FCC8F">
    <w:name w:val="24EA2ACA56A5A3438120FD8BD86FCC8F"/>
  </w:style>
  <w:style w:type="paragraph" w:customStyle="1" w:styleId="FED894A56A6D944B844B4A869CAF0C3B">
    <w:name w:val="FED894A56A6D944B844B4A869CAF0C3B"/>
  </w:style>
  <w:style w:type="paragraph" w:customStyle="1" w:styleId="E1B497FF9A272E4FAE34AE1693503B31">
    <w:name w:val="E1B497FF9A272E4FAE34AE1693503B31"/>
  </w:style>
  <w:style w:type="paragraph" w:customStyle="1" w:styleId="5D94E31AE775D64895C996CC7576AB4D">
    <w:name w:val="5D94E31AE775D64895C996CC7576AB4D"/>
  </w:style>
  <w:style w:type="paragraph" w:customStyle="1" w:styleId="14C7F7734C7F724A96A57BDF50300E08">
    <w:name w:val="14C7F7734C7F724A96A57BDF50300E08"/>
  </w:style>
  <w:style w:type="paragraph" w:customStyle="1" w:styleId="9C3FCB74C0885F4B8EE780DA2389C50B">
    <w:name w:val="9C3FCB74C0885F4B8EE780DA2389C50B"/>
  </w:style>
  <w:style w:type="paragraph" w:customStyle="1" w:styleId="EEE9ED362E368E4A8B617DCC6BA5060F">
    <w:name w:val="EEE9ED362E368E4A8B617DCC6BA5060F"/>
  </w:style>
  <w:style w:type="paragraph" w:customStyle="1" w:styleId="3F648A755916374D9B48669476222E10">
    <w:name w:val="3F648A755916374D9B48669476222E10"/>
  </w:style>
  <w:style w:type="paragraph" w:customStyle="1" w:styleId="BC80FAA395B854429206603979C1205C">
    <w:name w:val="BC80FAA395B854429206603979C1205C"/>
  </w:style>
  <w:style w:type="paragraph" w:customStyle="1" w:styleId="1AFA4F2FD9AF3C4F89B0F29A8A05606B">
    <w:name w:val="1AFA4F2FD9AF3C4F89B0F29A8A05606B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kern w:val="0"/>
      <w:sz w:val="72"/>
      <w:szCs w:val="72"/>
      <w:lang w:eastAsia="en-US"/>
      <w14:ligatures w14:val="none"/>
    </w:rPr>
  </w:style>
  <w:style w:type="paragraph" w:customStyle="1" w:styleId="DC7CBC61DAF69D45A2E2587057DC0B69">
    <w:name w:val="DC7CBC61DAF69D45A2E2587057DC0B69"/>
  </w:style>
  <w:style w:type="paragraph" w:customStyle="1" w:styleId="698983522E4D074180A8D2E9B86AD132">
    <w:name w:val="698983522E4D074180A8D2E9B86AD132"/>
  </w:style>
  <w:style w:type="paragraph" w:customStyle="1" w:styleId="0F037A2866CF63489BE7FD92C156AFDA">
    <w:name w:val="0F037A2866CF63489BE7FD92C156AFDA"/>
  </w:style>
  <w:style w:type="paragraph" w:customStyle="1" w:styleId="DBB674907C1E3F409D296622A8A09FC6">
    <w:name w:val="DBB674907C1E3F409D296622A8A09FC6"/>
  </w:style>
  <w:style w:type="paragraph" w:customStyle="1" w:styleId="10150E218AD7E44293DB1723CCAFE402">
    <w:name w:val="10150E218AD7E44293DB1723CCAFE402"/>
  </w:style>
  <w:style w:type="paragraph" w:customStyle="1" w:styleId="F71806B857030449ABF5B96A85A891D6">
    <w:name w:val="F71806B857030449ABF5B96A85A891D6"/>
  </w:style>
  <w:style w:type="paragraph" w:customStyle="1" w:styleId="964B3D08C67E004F9A229C720C17E87E">
    <w:name w:val="964B3D08C67E004F9A229C720C17E87E"/>
  </w:style>
  <w:style w:type="paragraph" w:customStyle="1" w:styleId="0BE2AC0EB4597848AAAEB0724F10E6B5">
    <w:name w:val="0BE2AC0EB4597848AAAEB0724F10E6B5"/>
  </w:style>
  <w:style w:type="paragraph" w:customStyle="1" w:styleId="8D9B13FB59F65D40AA16AB2F79CFC3BD">
    <w:name w:val="8D9B13FB59F65D40AA16AB2F79CFC3BD"/>
  </w:style>
  <w:style w:type="paragraph" w:customStyle="1" w:styleId="21D14CF56884B1458558338B6649D5AB">
    <w:name w:val="21D14CF56884B1458558338B6649D5AB"/>
  </w:style>
  <w:style w:type="paragraph" w:customStyle="1" w:styleId="065D4931C819344F87A1FC0EE3F3DB7A">
    <w:name w:val="065D4931C819344F87A1FC0EE3F3DB7A"/>
  </w:style>
  <w:style w:type="paragraph" w:customStyle="1" w:styleId="450A7AE5C1588E4BA2EB04BB361403D7">
    <w:name w:val="450A7AE5C1588E4BA2EB04BB361403D7"/>
  </w:style>
  <w:style w:type="paragraph" w:customStyle="1" w:styleId="939791EB72DCD949B18078B8BAB3C33C">
    <w:name w:val="939791EB72DCD949B18078B8BAB3C33C"/>
  </w:style>
  <w:style w:type="paragraph" w:customStyle="1" w:styleId="C23E296EFA145B428BAACFE1DDCF1F61">
    <w:name w:val="C23E296EFA145B428BAACFE1DDCF1F61"/>
  </w:style>
  <w:style w:type="paragraph" w:customStyle="1" w:styleId="F119D62A4241AE41BDACEB7AECF07966">
    <w:name w:val="F119D62A4241AE41BDACEB7AECF07966"/>
  </w:style>
  <w:style w:type="paragraph" w:customStyle="1" w:styleId="0F61D062CEFF564BADF7A77F6C476453">
    <w:name w:val="0F61D062CEFF564BADF7A77F6C476453"/>
  </w:style>
  <w:style w:type="paragraph" w:customStyle="1" w:styleId="240BA666016A714CA2B55600AE544F04">
    <w:name w:val="240BA666016A714CA2B55600AE544F04"/>
  </w:style>
  <w:style w:type="paragraph" w:customStyle="1" w:styleId="49EBEA404003F84098B67EF4065D1B2D">
    <w:name w:val="49EBEA404003F84098B67EF4065D1B2D"/>
  </w:style>
  <w:style w:type="paragraph" w:customStyle="1" w:styleId="3CBCB5F05DDC68468F4F3E9B443C4D14">
    <w:name w:val="3CBCB5F05DDC68468F4F3E9B443C4D14"/>
  </w:style>
  <w:style w:type="paragraph" w:customStyle="1" w:styleId="4F1062FFA677A54885D76E4EF42AE51F">
    <w:name w:val="4F1062FFA677A54885D76E4EF42AE51F"/>
  </w:style>
  <w:style w:type="paragraph" w:customStyle="1" w:styleId="43A4A96F028A1241AA9F31046BD03BED">
    <w:name w:val="43A4A96F028A1241AA9F31046BD03BED"/>
  </w:style>
  <w:style w:type="paragraph" w:customStyle="1" w:styleId="BB0A993BB924274CBDCBABF675B2C127">
    <w:name w:val="BB0A993BB924274CBDCBABF675B2C127"/>
    <w:rsid w:val="004437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03T13:39:40.95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24575,'6'6'0,"1"-5"0,-1 8 0,-2-6 0,1 3 0,-1-2 0,5 2 0,-2-3 0,2 1 0,-5 1 0,1-4 0,-1 5 0,-1-3 0,9 3 0,-7-2 0,9 2 0,-9-6 0,0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03T13:39:40.4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24575,'6'0'0,"-2"2"0,2-1 0,-6 2 0,3-3 0</inkml:trace>
</inkml:ink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report.dotx</Template>
  <TotalTime>0</TotalTime>
  <Pages>7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2025-08-03T13:36:00Z</dcterms:created>
  <dcterms:modified xsi:type="dcterms:W3CDTF">2025-08-03T18:36:00Z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