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26C8A683">
                <wp:simplePos x="0" y="0"/>
                <wp:positionH relativeFrom="column">
                  <wp:posOffset>-471805</wp:posOffset>
                </wp:positionH>
                <wp:positionV relativeFrom="paragraph">
                  <wp:posOffset>-464185</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1143000"/>
                          <a:chExt cx="7772400" cy="7772400"/>
                        </a:xfrm>
                        <a:solidFill>
                          <a:schemeClr val="tx1">
                            <a:lumMod val="85000"/>
                            <a:lumOff val="15000"/>
                          </a:schemeClr>
                        </a:solidFill>
                      </wpg:grpSpPr>
                      <pic:pic xmlns:pic="http://schemas.openxmlformats.org/drawingml/2006/picture">
                        <pic:nvPicPr>
                          <pic:cNvPr id="3" name="Picture 3"/>
                          <pic:cNvPicPr>
                            <a:picLocks noChangeAspect="1"/>
                          </pic:cNvPicPr>
                        </pic:nvPicPr>
                        <pic:blipFill>
                          <a:blip r:embed="rId11">
                            <a:alphaModFix/>
                            <a:extLst>
                              <a:ext uri="{BEBA8EAE-BF5A-486C-A8C5-ECC9F3942E4B}">
                                <a14:imgProps xmlns:a14="http://schemas.microsoft.com/office/drawing/2010/main">
                                  <a14:imgLayer r:embed="rId12">
                                    <a14:imgEffect>
                                      <a14:artisticCement/>
                                    </a14:imgEffect>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1143000"/>
                            <a:ext cx="7772400" cy="7772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alphaModFix amt="64000"/>
                            <a:extLst>
                              <a:ext uri="{BEBA8EAE-BF5A-486C-A8C5-ECC9F3942E4B}">
                                <a14:imgProps xmlns:a14="http://schemas.microsoft.com/office/drawing/2010/main">
                                  <a14:imgLayer r:embed="rId14">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398692"/>
                            <a:ext cx="3373755" cy="511810"/>
                          </a:xfrm>
                          <a:prstGeom prst="rect">
                            <a:avLst/>
                          </a:prstGeom>
                          <a:grpFill/>
                        </pic:spPr>
                      </pic:pic>
                    </wpg:wgp>
                  </a:graphicData>
                </a:graphic>
              </wp:anchor>
            </w:drawing>
          </mc:Choice>
          <mc:Fallback>
            <w:pict>
              <v:group w14:anchorId="273C8C4D" id="Group 4" o:spid="_x0000_s1026" alt="&quot;&quot;" style="position:absolute;margin-left:-37.15pt;margin-top:-36.55pt;width:612pt;height:11in;z-index:-251638785" coordorigin=",11430" coordsize="77724,7772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11430;width:77724;height:77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">
                  <v:imagedata r:id="rId15" o:title=""/>
                </v:shape>
                <v:shape id="Picture 8" o:spid="_x0000_s1028" type="#_x0000_t75" style="position:absolute;left:22021;top:43986;width:33738;height:5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">
                  <v:imagedata r:id="rId16"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8"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20"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56258C">
              <w:rPr>
                <w:rFonts w:ascii="Tondo Light" w:hAnsi="Tondo Light"/>
                <w:b w:val="0"/>
                <w:bCs w:val="0"/>
                <w:sz w:val="21"/>
                <w:szCs w:val="20"/>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1"/>
          <w:footerReference w:type="first" r:id="rId22"/>
          <w:pgSz w:w="12240" w:h="15840"/>
          <w:pgMar w:top="720" w:right="720" w:bottom="720" w:left="720" w:header="288" w:footer="288" w:gutter="0"/>
          <w:cols w:space="720"/>
          <w:titlePg/>
          <w:docGrid w:linePitch="360"/>
        </w:sectPr>
      </w:pPr>
    </w:p>
    <w:p w14:paraId="5369DA80" w14:textId="7ABB0B38" w:rsidR="009C1C87" w:rsidRDefault="009C1C87"/>
    <w:tbl>
      <w:tblPr>
        <w:tblW w:w="9203" w:type="dxa"/>
        <w:tblLook w:val="04A0" w:firstRow="1" w:lastRow="0" w:firstColumn="1" w:lastColumn="0" w:noHBand="0" w:noVBand="1"/>
      </w:tblPr>
      <w:tblGrid>
        <w:gridCol w:w="3168"/>
        <w:gridCol w:w="6035"/>
      </w:tblGrid>
      <w:tr w:rsidR="00517D36" w:rsidRPr="004048B0" w14:paraId="7C20E9F9" w14:textId="77777777" w:rsidTr="008F0465">
        <w:trPr>
          <w:trHeight w:val="3456"/>
        </w:trPr>
        <w:tc>
          <w:tcPr>
            <w:tcW w:w="3168" w:type="dxa"/>
            <w:vMerge w:val="restart"/>
          </w:tcPr>
          <w:p w14:paraId="1EF04727" w14:textId="77777777" w:rsidR="00C17936" w:rsidRPr="0056258C" w:rsidRDefault="00C17936" w:rsidP="0056258C">
            <w:pPr>
              <w:pStyle w:val="CoverInfo"/>
              <w:spacing w:before="0"/>
              <w:jc w:val="left"/>
              <w:rPr>
                <w:color w:val="auto"/>
              </w:rPr>
            </w:pPr>
          </w:p>
          <w:p w14:paraId="02E6772B" w14:textId="77777777" w:rsidR="00517D36" w:rsidRPr="0056258C" w:rsidRDefault="00517D36" w:rsidP="00D51608"/>
        </w:tc>
        <w:tc>
          <w:tcPr>
            <w:tcW w:w="6035" w:type="dxa"/>
            <w:vAlign w:val="bottom"/>
          </w:tcPr>
          <w:p w14:paraId="5E76517C" w14:textId="77777777" w:rsidR="00517D36" w:rsidRPr="0056258C" w:rsidRDefault="00517D36" w:rsidP="006551C3">
            <w:pPr>
              <w:pStyle w:val="Heading2"/>
            </w:pPr>
            <w:r w:rsidRPr="0056258C">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8F0465">
        <w:trPr>
          <w:trHeight w:val="485"/>
        </w:trPr>
        <w:tc>
          <w:tcPr>
            <w:tcW w:w="3168" w:type="dxa"/>
            <w:vMerge/>
          </w:tcPr>
          <w:p w14:paraId="15BCE3D4" w14:textId="77777777" w:rsidR="00517D36" w:rsidRPr="0056258C" w:rsidRDefault="00517D36" w:rsidP="00D51608"/>
        </w:tc>
        <w:tc>
          <w:tcPr>
            <w:tcW w:w="6035" w:type="dxa"/>
            <w:vAlign w:val="bottom"/>
          </w:tcPr>
          <w:p w14:paraId="0A7D04ED" w14:textId="72165BE1" w:rsidR="00517D36" w:rsidRPr="0056258C" w:rsidRDefault="0034203A" w:rsidP="00C17936">
            <w:pPr>
              <w:pStyle w:val="Heading1"/>
              <w:rPr>
                <w:rFonts w:ascii="Forma DJR Micro" w:hAnsi="Forma DJR Micro"/>
                <w:b/>
                <w:bCs/>
                <w:color w:val="auto"/>
              </w:rPr>
            </w:pPr>
            <w:r w:rsidRPr="0056258C">
              <w:rPr>
                <w:rFonts w:ascii="Forma DJR Micro" w:hAnsi="Forma DJR Micro"/>
                <w:b/>
                <w:bCs/>
                <w:color w:val="auto"/>
              </w:rPr>
              <w:t>Impact</w:t>
            </w:r>
          </w:p>
        </w:tc>
      </w:tr>
      <w:tr w:rsidR="00517D36" w:rsidRPr="004048B0" w14:paraId="75ACAFC0" w14:textId="77777777" w:rsidTr="008F0465">
        <w:trPr>
          <w:trHeight w:val="8819"/>
        </w:trPr>
        <w:tc>
          <w:tcPr>
            <w:tcW w:w="3168" w:type="dxa"/>
            <w:vMerge/>
          </w:tcPr>
          <w:p w14:paraId="2668E989" w14:textId="77777777" w:rsidR="00517D36" w:rsidRPr="0056258C" w:rsidRDefault="00517D36" w:rsidP="00D51608"/>
        </w:tc>
        <w:tc>
          <w:tcPr>
            <w:tcW w:w="6035" w:type="dxa"/>
          </w:tcPr>
          <w:p w14:paraId="5B2301F8" w14:textId="77777777" w:rsidR="00517D36" w:rsidRPr="0056258C" w:rsidRDefault="00517D36" w:rsidP="00D51608">
            <w:pPr>
              <w:rPr>
                <w:b/>
                <w:bCs/>
              </w:rPr>
            </w:pPr>
          </w:p>
          <w:p w14:paraId="133BBC1F" w14:textId="4DB79768" w:rsidR="00517D36" w:rsidRPr="0056258C" w:rsidRDefault="00BB512A" w:rsidP="0034203A">
            <w:pPr>
              <w:pStyle w:val="NormalBold"/>
              <w:rPr>
                <w:rFonts w:ascii="Tondo" w:hAnsi="Tondo"/>
                <w:b w:val="0"/>
                <w:bCs w:val="0"/>
                <w:color w:val="auto"/>
              </w:rPr>
            </w:pPr>
            <w:r w:rsidRPr="0056258C">
              <w:rPr>
                <w:rFonts w:ascii="Tondo" w:hAnsi="Tondo"/>
                <w:b w:val="0"/>
                <w:bCs w:val="0"/>
                <w:color w:val="auto"/>
                <w:sz w:val="24"/>
                <w:szCs w:val="24"/>
              </w:rPr>
              <w:t>{</w:t>
            </w:r>
            <w:r w:rsidR="0034203A" w:rsidRPr="0056258C">
              <w:rPr>
                <w:rFonts w:ascii="Tondo" w:hAnsi="Tondo"/>
                <w:b w:val="0"/>
                <w:bCs w:val="0"/>
                <w:color w:val="auto"/>
                <w:sz w:val="24"/>
                <w:szCs w:val="24"/>
              </w:rPr>
              <w:t>impact</w:t>
            </w:r>
            <w:r w:rsidRPr="0056258C">
              <w:rPr>
                <w:rFonts w:ascii="Tondo" w:hAnsi="Tondo"/>
                <w:b w:val="0"/>
                <w:bCs w:val="0"/>
                <w:color w:val="auto"/>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tbl>
      <w:tblPr>
        <w:tblW w:w="10800" w:type="dxa"/>
        <w:tblLayout w:type="fixed"/>
        <w:tblLook w:val="0600" w:firstRow="0" w:lastRow="0" w:firstColumn="0" w:lastColumn="0" w:noHBand="1" w:noVBand="1"/>
      </w:tblPr>
      <w:tblGrid>
        <w:gridCol w:w="3145"/>
        <w:gridCol w:w="7655"/>
      </w:tblGrid>
      <w:tr w:rsidR="007E531A" w:rsidRPr="004048B0" w14:paraId="16C1A5F3" w14:textId="77777777" w:rsidTr="00120FD9">
        <w:trPr>
          <w:trHeight w:val="432"/>
        </w:trPr>
        <w:tc>
          <w:tcPr>
            <w:tcW w:w="3145" w:type="dxa"/>
            <w:vMerge w:val="restart"/>
          </w:tcPr>
          <w:p w14:paraId="2BD580A6" w14:textId="77777777" w:rsidR="007E531A" w:rsidRPr="004048B0" w:rsidRDefault="007E531A" w:rsidP="00120FD9">
            <w:pPr>
              <w:rPr>
                <w:noProof/>
              </w:rPr>
            </w:pPr>
          </w:p>
        </w:tc>
        <w:tc>
          <w:tcPr>
            <w:tcW w:w="7655" w:type="dxa"/>
          </w:tcPr>
          <w:p w14:paraId="38B51A60" w14:textId="77777777" w:rsidR="007E531A" w:rsidRPr="004048B0" w:rsidRDefault="007E531A" w:rsidP="00120FD9">
            <w:pPr>
              <w:rPr>
                <w:b/>
                <w:bCs/>
              </w:rPr>
            </w:pPr>
            <w:r w:rsidRPr="004048B0">
              <w:rPr>
                <w:noProof/>
                <w:lang w:eastAsia="en-AU"/>
              </w:rPr>
              <w:drawing>
                <wp:inline distT="0" distB="0" distL="0" distR="0" wp14:anchorId="4C7A2A43" wp14:editId="05B4181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7E531A" w:rsidRPr="004048B0" w14:paraId="2B68F574" w14:textId="77777777" w:rsidTr="00120FD9">
        <w:trPr>
          <w:trHeight w:val="657"/>
        </w:trPr>
        <w:tc>
          <w:tcPr>
            <w:tcW w:w="3145" w:type="dxa"/>
            <w:vMerge/>
          </w:tcPr>
          <w:p w14:paraId="1E082349" w14:textId="77777777" w:rsidR="007E531A" w:rsidRPr="004048B0" w:rsidRDefault="007E531A" w:rsidP="00120FD9">
            <w:pPr>
              <w:rPr>
                <w:noProof/>
              </w:rPr>
            </w:pPr>
          </w:p>
        </w:tc>
        <w:tc>
          <w:tcPr>
            <w:tcW w:w="7655" w:type="dxa"/>
          </w:tcPr>
          <w:p w14:paraId="393E705A" w14:textId="77777777" w:rsidR="007E531A" w:rsidRPr="00074250" w:rsidRDefault="007E531A" w:rsidP="00120FD9">
            <w:pPr>
              <w:pStyle w:val="Heading2"/>
              <w:rPr>
                <w:rFonts w:ascii="Forma DJR Micro" w:hAnsi="Forma DJR Micro"/>
                <w:b/>
                <w:bCs/>
              </w:rPr>
            </w:pPr>
            <w:r w:rsidRPr="00074250">
              <w:rPr>
                <w:rFonts w:ascii="Forma DJR Micro" w:hAnsi="Forma DJR Micro"/>
                <w:b/>
                <w:bCs/>
                <w:sz w:val="52"/>
                <w:szCs w:val="52"/>
              </w:rPr>
              <w:t>Executive Summary</w:t>
            </w:r>
          </w:p>
        </w:tc>
      </w:tr>
      <w:tr w:rsidR="007E531A" w:rsidRPr="004048B0" w14:paraId="5BB4710F" w14:textId="77777777" w:rsidTr="00120FD9">
        <w:trPr>
          <w:trHeight w:val="5680"/>
        </w:trPr>
        <w:tc>
          <w:tcPr>
            <w:tcW w:w="3145" w:type="dxa"/>
            <w:vMerge/>
          </w:tcPr>
          <w:p w14:paraId="749D24ED" w14:textId="77777777" w:rsidR="007E531A" w:rsidRPr="004048B0" w:rsidRDefault="007E531A" w:rsidP="00120FD9">
            <w:pPr>
              <w:rPr>
                <w:noProof/>
              </w:rPr>
            </w:pPr>
          </w:p>
        </w:tc>
        <w:tc>
          <w:tcPr>
            <w:tcW w:w="7655" w:type="dxa"/>
          </w:tcPr>
          <w:p w14:paraId="4B9E845E" w14:textId="77777777" w:rsidR="007E531A" w:rsidRDefault="007E531A" w:rsidP="00120FD9">
            <w:pPr>
              <w:rPr>
                <w:rFonts w:ascii="Tondo" w:hAnsi="Tondo"/>
                <w:sz w:val="24"/>
                <w:szCs w:val="24"/>
              </w:rPr>
            </w:pPr>
          </w:p>
          <w:p w14:paraId="1B48F61F" w14:textId="77777777" w:rsidR="007E531A" w:rsidRPr="00074250" w:rsidRDefault="007E531A" w:rsidP="00120FD9">
            <w:pPr>
              <w:rPr>
                <w:rFonts w:ascii="Tondo" w:hAnsi="Tondo"/>
                <w:sz w:val="24"/>
                <w:szCs w:val="24"/>
              </w:rPr>
            </w:pPr>
            <w:r>
              <w:rPr>
                <w:rFonts w:ascii="Tondo" w:hAnsi="Tondo"/>
                <w:sz w:val="24"/>
                <w:szCs w:val="24"/>
              </w:rPr>
              <w:t>{</w:t>
            </w:r>
            <w:proofErr w:type="spellStart"/>
            <w:r w:rsidRPr="00074250">
              <w:rPr>
                <w:rFonts w:ascii="Tondo" w:hAnsi="Tondo"/>
                <w:sz w:val="24"/>
                <w:szCs w:val="24"/>
              </w:rPr>
              <w:t>executive_summary</w:t>
            </w:r>
            <w:proofErr w:type="spellEnd"/>
            <w:r>
              <w:rPr>
                <w:rFonts w:ascii="Tondo" w:hAnsi="Tondo"/>
                <w:sz w:val="24"/>
                <w:szCs w:val="24"/>
              </w:rPr>
              <w:t>}</w:t>
            </w:r>
          </w:p>
          <w:p w14:paraId="5916D349" w14:textId="77777777" w:rsidR="007E531A" w:rsidRPr="004048B0" w:rsidRDefault="007E531A" w:rsidP="00120FD9"/>
        </w:tc>
      </w:tr>
      <w:tr w:rsidR="007E531A" w:rsidRPr="004048B0" w14:paraId="4AE61196" w14:textId="77777777" w:rsidTr="00120FD9">
        <w:trPr>
          <w:trHeight w:val="4892"/>
        </w:trPr>
        <w:tc>
          <w:tcPr>
            <w:tcW w:w="3145" w:type="dxa"/>
            <w:vMerge/>
          </w:tcPr>
          <w:p w14:paraId="3462289D" w14:textId="77777777" w:rsidR="007E531A" w:rsidRPr="004048B0" w:rsidRDefault="007E531A" w:rsidP="00120FD9">
            <w:pPr>
              <w:rPr>
                <w:noProof/>
              </w:rPr>
            </w:pPr>
          </w:p>
        </w:tc>
        <w:tc>
          <w:tcPr>
            <w:tcW w:w="7655" w:type="dxa"/>
          </w:tcPr>
          <w:p w14:paraId="34BCD28C" w14:textId="77777777" w:rsidR="007E531A" w:rsidRPr="004048B0" w:rsidRDefault="007E531A" w:rsidP="00120FD9">
            <w:pPr>
              <w:rPr>
                <w:noProof/>
              </w:rPr>
            </w:pPr>
            <w:r w:rsidRPr="004048B0">
              <w:rPr>
                <w:noProof/>
                <w:lang w:eastAsia="en-AU"/>
              </w:rPr>
              <w:drawing>
                <wp:inline distT="0" distB="0" distL="0" distR="0" wp14:anchorId="690D1CB2" wp14:editId="3712B98C">
                  <wp:extent cx="4389120" cy="2700912"/>
                  <wp:effectExtent l="0" t="0" r="5080" b="4445"/>
                  <wp:docPr id="7" name="Picture 7" descr="The futuristic interface of a pla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The futuristic interface of a planet"/>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89120" cy="2700912"/>
                          </a:xfrm>
                          <a:prstGeom prst="rect">
                            <a:avLst/>
                          </a:prstGeom>
                          <a:ln>
                            <a:noFill/>
                          </a:ln>
                          <a:extLst>
                            <a:ext uri="{53640926-AAD7-44D8-BBD7-CCE9431645EC}">
                              <a14:shadowObscured xmlns:a14="http://schemas.microsoft.com/office/drawing/2010/main"/>
                            </a:ext>
                          </a:extLst>
                        </pic:spPr>
                      </pic:pic>
                    </a:graphicData>
                  </a:graphic>
                </wp:inline>
              </w:drawing>
            </w:r>
          </w:p>
        </w:tc>
      </w:tr>
      <w:tr w:rsidR="007E531A" w:rsidRPr="004048B0" w14:paraId="0505D99E" w14:textId="77777777" w:rsidTr="00120FD9">
        <w:trPr>
          <w:trHeight w:val="576"/>
        </w:trPr>
        <w:tc>
          <w:tcPr>
            <w:tcW w:w="3145" w:type="dxa"/>
            <w:vMerge/>
          </w:tcPr>
          <w:p w14:paraId="773D8154" w14:textId="77777777" w:rsidR="007E531A" w:rsidRPr="004048B0" w:rsidRDefault="007E531A" w:rsidP="00120FD9">
            <w:pPr>
              <w:rPr>
                <w:noProof/>
              </w:rPr>
            </w:pPr>
          </w:p>
        </w:tc>
        <w:tc>
          <w:tcPr>
            <w:tcW w:w="7655" w:type="dxa"/>
          </w:tcPr>
          <w:p w14:paraId="0D976B8E" w14:textId="77777777" w:rsidR="007E531A" w:rsidRPr="004048B0" w:rsidRDefault="007E531A" w:rsidP="00120FD9">
            <w:pPr>
              <w:pStyle w:val="Caption"/>
            </w:pPr>
            <w:r w:rsidRPr="004048B0">
              <w:t xml:space="preserve"> </w:t>
            </w:r>
          </w:p>
        </w:tc>
      </w:tr>
    </w:tbl>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2544"/>
        <w:gridCol w:w="345"/>
        <w:gridCol w:w="1306"/>
        <w:gridCol w:w="6605"/>
      </w:tblGrid>
      <w:tr w:rsidR="00BE2904" w:rsidRPr="004048B0" w14:paraId="171190B3" w14:textId="77777777" w:rsidTr="006258D5">
        <w:trPr>
          <w:trHeight w:val="432"/>
        </w:trPr>
        <w:tc>
          <w:tcPr>
            <w:tcW w:w="2322" w:type="dxa"/>
          </w:tcPr>
          <w:p w14:paraId="42B21E92" w14:textId="77777777" w:rsidR="00476668" w:rsidRPr="004048B0" w:rsidRDefault="00476668" w:rsidP="00120FD9">
            <w:r w:rsidRPr="004048B0">
              <w:lastRenderedPageBreak/>
              <w:br w:type="page"/>
            </w:r>
          </w:p>
        </w:tc>
        <w:tc>
          <w:tcPr>
            <w:tcW w:w="222" w:type="dxa"/>
          </w:tcPr>
          <w:p w14:paraId="464B9052" w14:textId="77777777" w:rsidR="00476668" w:rsidRPr="004048B0" w:rsidRDefault="00476668" w:rsidP="00120FD9">
            <w:pPr>
              <w:rPr>
                <w:noProof/>
              </w:rPr>
            </w:pPr>
          </w:p>
        </w:tc>
        <w:tc>
          <w:tcPr>
            <w:tcW w:w="7881" w:type="dxa"/>
            <w:gridSpan w:val="2"/>
          </w:tcPr>
          <w:p w14:paraId="5BEC65FD" w14:textId="77777777" w:rsidR="00476668" w:rsidRPr="004048B0" w:rsidRDefault="00476668" w:rsidP="00120FD9">
            <w:r w:rsidRPr="004048B0">
              <w:rPr>
                <w:noProof/>
                <w:lang w:eastAsia="en-AU"/>
              </w:rPr>
              <w:drawing>
                <wp:inline distT="0" distB="0" distL="0" distR="0" wp14:anchorId="4B9CAAD7" wp14:editId="5452D67E">
                  <wp:extent cx="2286000" cy="222740"/>
                  <wp:effectExtent l="0" t="0" r="0" b="6350"/>
                  <wp:docPr id="882218537" name="Graphic 8822185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BE2904" w:rsidRPr="004048B0" w14:paraId="0EF8C76F" w14:textId="77777777" w:rsidTr="006258D5">
        <w:trPr>
          <w:trHeight w:val="719"/>
        </w:trPr>
        <w:tc>
          <w:tcPr>
            <w:tcW w:w="2322" w:type="dxa"/>
            <w:vMerge w:val="restart"/>
          </w:tcPr>
          <w:p w14:paraId="17E8EB30" w14:textId="77777777" w:rsidR="00476668" w:rsidRPr="004048B0" w:rsidRDefault="00476668" w:rsidP="00120FD9">
            <w:pPr>
              <w:pStyle w:val="Heading3"/>
            </w:pPr>
            <w:r w:rsidRPr="004048B0">
              <w:rPr>
                <w:lang w:eastAsia="en-AU"/>
              </w:rPr>
              <w:drawing>
                <wp:inline distT="0" distB="0" distL="0" distR="0" wp14:anchorId="08FB7831" wp14:editId="323EB02A">
                  <wp:extent cx="685800" cy="685800"/>
                  <wp:effectExtent l="0" t="0" r="0" b="0"/>
                  <wp:docPr id="84695817" name="Graphic 84695817"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p w14:paraId="752B5EFB" w14:textId="0E96C35F" w:rsidR="00476668" w:rsidRPr="00BE2904" w:rsidRDefault="007E531A" w:rsidP="007E531A">
            <w:pPr>
              <w:pStyle w:val="ListHeader"/>
              <w:rPr>
                <w:rFonts w:ascii="Tondo Light" w:hAnsi="Tondo Light"/>
                <w:sz w:val="24"/>
                <w:szCs w:val="21"/>
              </w:rPr>
            </w:pPr>
            <w:r w:rsidRPr="00BE2904">
              <w:rPr>
                <w:rFonts w:ascii="Tondo Light" w:hAnsi="Tondo Light"/>
                <w:sz w:val="24"/>
                <w:szCs w:val="21"/>
              </w:rPr>
              <w:t>DETECTION OPPORTUNITIES</w:t>
            </w:r>
          </w:p>
          <w:p w14:paraId="21C186DC" w14:textId="765B413B" w:rsidR="00476668" w:rsidRPr="00BE2904" w:rsidRDefault="00BE2904" w:rsidP="00BE2904">
            <w:pPr>
              <w:pStyle w:val="Bullets"/>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det_op_one</w:t>
            </w:r>
            <w:proofErr w:type="spellEnd"/>
            <w:r w:rsidRPr="00BE2904">
              <w:rPr>
                <w:rFonts w:ascii="Tondo Light" w:hAnsi="Tondo Light"/>
                <w:sz w:val="20"/>
                <w:szCs w:val="20"/>
              </w:rPr>
              <w:t>}</w:t>
            </w:r>
          </w:p>
          <w:p w14:paraId="5FC42CA8" w14:textId="02D96394" w:rsidR="007E531A" w:rsidRPr="00BE2904" w:rsidRDefault="00BE2904" w:rsidP="00120FD9">
            <w:pPr>
              <w:pStyle w:val="Bullets"/>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det_op_two</w:t>
            </w:r>
            <w:proofErr w:type="spellEnd"/>
            <w:r w:rsidRPr="00BE2904">
              <w:rPr>
                <w:rFonts w:ascii="Tondo Light" w:hAnsi="Tondo Light"/>
                <w:sz w:val="20"/>
                <w:szCs w:val="20"/>
              </w:rPr>
              <w:t>}</w:t>
            </w:r>
          </w:p>
          <w:p w14:paraId="3C43D052" w14:textId="064E77BB" w:rsidR="00BE2904" w:rsidRPr="00BE2904" w:rsidRDefault="00BE2904" w:rsidP="00120FD9">
            <w:pPr>
              <w:pStyle w:val="Bullets"/>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det_op_three</w:t>
            </w:r>
            <w:proofErr w:type="spellEnd"/>
            <w:r w:rsidRPr="00BE2904">
              <w:rPr>
                <w:rFonts w:ascii="Tondo Light" w:hAnsi="Tondo Light"/>
                <w:sz w:val="20"/>
                <w:szCs w:val="20"/>
              </w:rPr>
              <w:t>}</w:t>
            </w:r>
          </w:p>
          <w:p w14:paraId="185F689C" w14:textId="77777777" w:rsidR="00476668" w:rsidRPr="004048B0" w:rsidRDefault="00476668" w:rsidP="00120FD9">
            <w:pPr>
              <w:ind w:left="360"/>
            </w:pPr>
          </w:p>
          <w:p w14:paraId="1F3CF57A" w14:textId="77777777" w:rsidR="00476668" w:rsidRPr="004048B0" w:rsidRDefault="00476668" w:rsidP="00120FD9"/>
          <w:p w14:paraId="00A203C5" w14:textId="77777777" w:rsidR="00476668" w:rsidRPr="004048B0" w:rsidRDefault="00476668" w:rsidP="00120FD9">
            <w:pPr>
              <w:pStyle w:val="Heading3"/>
            </w:pPr>
            <w:r w:rsidRPr="004048B0">
              <w:rPr>
                <w:lang w:eastAsia="en-AU"/>
              </w:rPr>
              <w:drawing>
                <wp:inline distT="0" distB="0" distL="0" distR="0" wp14:anchorId="29F91639" wp14:editId="53D64FD0">
                  <wp:extent cx="685800" cy="685800"/>
                  <wp:effectExtent l="0" t="0" r="0" b="0"/>
                  <wp:docPr id="1678580574" name="Graphic 1678580574"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p w14:paraId="146F1CE2" w14:textId="3A1BB4FB" w:rsidR="00476668" w:rsidRPr="00BE2904" w:rsidRDefault="007E531A" w:rsidP="007E531A">
            <w:pPr>
              <w:pStyle w:val="ListHeader"/>
              <w:rPr>
                <w:rFonts w:ascii="Tondo Light" w:hAnsi="Tondo Light"/>
                <w:sz w:val="24"/>
                <w:szCs w:val="21"/>
              </w:rPr>
            </w:pPr>
            <w:r w:rsidRPr="00BE2904">
              <w:rPr>
                <w:rFonts w:ascii="Tondo Light" w:hAnsi="Tondo Light"/>
                <w:sz w:val="24"/>
                <w:szCs w:val="21"/>
              </w:rPr>
              <w:t>MITIGATION OPPORTUNITIES</w:t>
            </w:r>
          </w:p>
          <w:p w14:paraId="5AEFCEC6" w14:textId="617E251A" w:rsidR="00476668" w:rsidRPr="00BE2904" w:rsidRDefault="00BE2904" w:rsidP="00BE2904">
            <w:pPr>
              <w:pStyle w:val="ListHeader"/>
              <w:numPr>
                <w:ilvl w:val="0"/>
                <w:numId w:val="14"/>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mit_op_one</w:t>
            </w:r>
            <w:proofErr w:type="spellEnd"/>
            <w:r w:rsidRPr="00BE2904">
              <w:rPr>
                <w:rFonts w:ascii="Tondo Light" w:hAnsi="Tondo Light"/>
                <w:sz w:val="20"/>
                <w:szCs w:val="20"/>
              </w:rPr>
              <w:t>}</w:t>
            </w:r>
          </w:p>
          <w:p w14:paraId="366A209B" w14:textId="661DF1AF" w:rsidR="00BE2904" w:rsidRPr="00BE2904" w:rsidRDefault="00BE2904" w:rsidP="00BE2904">
            <w:pPr>
              <w:pStyle w:val="ListHeader"/>
              <w:numPr>
                <w:ilvl w:val="0"/>
                <w:numId w:val="14"/>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mit_op_two</w:t>
            </w:r>
            <w:proofErr w:type="spellEnd"/>
            <w:r w:rsidRPr="00BE2904">
              <w:rPr>
                <w:rFonts w:ascii="Tondo Light" w:hAnsi="Tondo Light"/>
                <w:sz w:val="20"/>
                <w:szCs w:val="20"/>
              </w:rPr>
              <w:t>}</w:t>
            </w:r>
          </w:p>
          <w:p w14:paraId="65ED5344" w14:textId="0B4799C1" w:rsidR="007E531A" w:rsidRPr="00BE2904" w:rsidRDefault="00BE2904" w:rsidP="00BE2904">
            <w:pPr>
              <w:pStyle w:val="ListHeader"/>
              <w:numPr>
                <w:ilvl w:val="0"/>
                <w:numId w:val="14"/>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mit_op_three</w:t>
            </w:r>
            <w:proofErr w:type="spellEnd"/>
            <w:r w:rsidRPr="00BE2904">
              <w:rPr>
                <w:rFonts w:ascii="Tondo Light" w:hAnsi="Tondo Light"/>
                <w:sz w:val="20"/>
                <w:szCs w:val="20"/>
              </w:rPr>
              <w:t>}</w:t>
            </w:r>
          </w:p>
          <w:p w14:paraId="3CDC656F" w14:textId="77777777" w:rsidR="00476668" w:rsidRPr="004048B0" w:rsidRDefault="00476668" w:rsidP="00120FD9">
            <w:pPr>
              <w:ind w:left="360"/>
            </w:pPr>
          </w:p>
          <w:p w14:paraId="6E2C358D" w14:textId="77777777" w:rsidR="00476668" w:rsidRPr="004048B0" w:rsidRDefault="00476668" w:rsidP="00120FD9"/>
          <w:p w14:paraId="310F6772" w14:textId="77777777" w:rsidR="00476668" w:rsidRPr="004048B0" w:rsidRDefault="00476668" w:rsidP="00120FD9">
            <w:pPr>
              <w:pStyle w:val="Heading3"/>
            </w:pPr>
            <w:r w:rsidRPr="004048B0">
              <w:rPr>
                <w:lang w:eastAsia="en-AU"/>
              </w:rPr>
              <w:drawing>
                <wp:inline distT="0" distB="0" distL="0" distR="0" wp14:anchorId="5FC0C6DC" wp14:editId="0199E022">
                  <wp:extent cx="685800" cy="685800"/>
                  <wp:effectExtent l="0" t="0" r="0" b="0"/>
                  <wp:docPr id="1084410993" name="Graphic 1084410993"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3700589B" w14:textId="74596BC3" w:rsidR="00476668" w:rsidRPr="00BE2904" w:rsidRDefault="007E531A" w:rsidP="00120FD9">
            <w:pPr>
              <w:pStyle w:val="ListHeader"/>
              <w:rPr>
                <w:rFonts w:ascii="Tondo Light" w:hAnsi="Tondo Light"/>
                <w:sz w:val="24"/>
                <w:szCs w:val="21"/>
              </w:rPr>
            </w:pPr>
            <w:r w:rsidRPr="00BE2904">
              <w:rPr>
                <w:rFonts w:ascii="Tondo Light" w:hAnsi="Tondo Light"/>
                <w:sz w:val="24"/>
                <w:szCs w:val="21"/>
              </w:rPr>
              <w:t>TRAINING OPPORTUNITIES</w:t>
            </w:r>
          </w:p>
          <w:p w14:paraId="56B5E268" w14:textId="5677C051" w:rsidR="00476668" w:rsidRPr="00BE2904" w:rsidRDefault="00BE2904" w:rsidP="00BE2904">
            <w:pPr>
              <w:pStyle w:val="ListHeader"/>
              <w:numPr>
                <w:ilvl w:val="0"/>
                <w:numId w:val="15"/>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tr_op_one</w:t>
            </w:r>
            <w:proofErr w:type="spellEnd"/>
            <w:r w:rsidRPr="00BE2904">
              <w:rPr>
                <w:rFonts w:ascii="Tondo Light" w:hAnsi="Tondo Light"/>
                <w:sz w:val="20"/>
                <w:szCs w:val="20"/>
              </w:rPr>
              <w:t>}</w:t>
            </w:r>
          </w:p>
          <w:p w14:paraId="345C5870" w14:textId="4FB66E2E" w:rsidR="00BE2904" w:rsidRPr="00BE2904" w:rsidRDefault="00BE2904" w:rsidP="00BE2904">
            <w:pPr>
              <w:pStyle w:val="ListHeader"/>
              <w:numPr>
                <w:ilvl w:val="0"/>
                <w:numId w:val="15"/>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tr_op_two</w:t>
            </w:r>
            <w:proofErr w:type="spellEnd"/>
            <w:r w:rsidRPr="00BE2904">
              <w:rPr>
                <w:rFonts w:ascii="Tondo Light" w:hAnsi="Tondo Light"/>
                <w:sz w:val="20"/>
                <w:szCs w:val="20"/>
              </w:rPr>
              <w:t>}</w:t>
            </w:r>
          </w:p>
          <w:p w14:paraId="39C8B64E" w14:textId="19A3E1B1" w:rsidR="00BE2904" w:rsidRPr="00BE2904" w:rsidRDefault="00BE2904" w:rsidP="00BE2904">
            <w:pPr>
              <w:pStyle w:val="ListHeader"/>
              <w:numPr>
                <w:ilvl w:val="0"/>
                <w:numId w:val="15"/>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tr_op_three</w:t>
            </w:r>
            <w:proofErr w:type="spellEnd"/>
            <w:r w:rsidRPr="00BE2904">
              <w:rPr>
                <w:rFonts w:ascii="Tondo Light" w:hAnsi="Tondo Light"/>
                <w:sz w:val="20"/>
                <w:szCs w:val="20"/>
              </w:rPr>
              <w:t>}</w:t>
            </w:r>
          </w:p>
          <w:p w14:paraId="1ABBA2A6" w14:textId="77777777" w:rsidR="00476668" w:rsidRPr="004048B0" w:rsidRDefault="00476668" w:rsidP="00120FD9">
            <w:pPr>
              <w:spacing w:before="120"/>
            </w:pPr>
          </w:p>
        </w:tc>
        <w:tc>
          <w:tcPr>
            <w:tcW w:w="222" w:type="dxa"/>
            <w:vMerge w:val="restart"/>
          </w:tcPr>
          <w:p w14:paraId="2B5B7F3E" w14:textId="77777777" w:rsidR="00476668" w:rsidRPr="004048B0" w:rsidRDefault="00476668" w:rsidP="00120FD9">
            <w:pPr>
              <w:pStyle w:val="Heading2"/>
            </w:pPr>
          </w:p>
        </w:tc>
        <w:tc>
          <w:tcPr>
            <w:tcW w:w="7881" w:type="dxa"/>
            <w:gridSpan w:val="2"/>
          </w:tcPr>
          <w:p w14:paraId="702D2531" w14:textId="77777777" w:rsidR="00476668" w:rsidRPr="00074250" w:rsidRDefault="00476668" w:rsidP="00120FD9">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BE2904" w:rsidRPr="004048B0" w14:paraId="767D9A7D" w14:textId="77777777" w:rsidTr="006258D5">
        <w:trPr>
          <w:trHeight w:val="11808"/>
        </w:trPr>
        <w:tc>
          <w:tcPr>
            <w:tcW w:w="2322" w:type="dxa"/>
            <w:vMerge/>
          </w:tcPr>
          <w:p w14:paraId="79079FBF" w14:textId="77777777" w:rsidR="00476668" w:rsidRPr="004048B0" w:rsidRDefault="00476668" w:rsidP="00120FD9">
            <w:pPr>
              <w:pStyle w:val="Heading3"/>
              <w:rPr>
                <w:lang w:eastAsia="en-AU"/>
              </w:rPr>
            </w:pPr>
          </w:p>
        </w:tc>
        <w:tc>
          <w:tcPr>
            <w:tcW w:w="222" w:type="dxa"/>
            <w:vMerge/>
          </w:tcPr>
          <w:p w14:paraId="34886BF5" w14:textId="77777777" w:rsidR="00476668" w:rsidRPr="004048B0" w:rsidRDefault="00476668" w:rsidP="00120FD9">
            <w:pPr>
              <w:pStyle w:val="Heading2"/>
            </w:pPr>
          </w:p>
        </w:tc>
        <w:tc>
          <w:tcPr>
            <w:tcW w:w="7881" w:type="dxa"/>
            <w:gridSpan w:val="2"/>
          </w:tcPr>
          <w:p w14:paraId="70A25C5C" w14:textId="77777777" w:rsidR="00476668" w:rsidRDefault="00476668" w:rsidP="00120FD9">
            <w:pPr>
              <w:rPr>
                <w:rFonts w:ascii="Tondo" w:hAnsi="Tondo"/>
                <w:sz w:val="24"/>
                <w:szCs w:val="24"/>
              </w:rPr>
            </w:pPr>
          </w:p>
          <w:p w14:paraId="1FBE24C5" w14:textId="77777777" w:rsidR="00476668" w:rsidRPr="00074250" w:rsidRDefault="00476668" w:rsidP="00120FD9">
            <w:pPr>
              <w:rPr>
                <w:rFonts w:ascii="Tondo" w:hAnsi="Tondo"/>
                <w:sz w:val="24"/>
                <w:szCs w:val="24"/>
              </w:rPr>
            </w:pPr>
            <w:r>
              <w:rPr>
                <w:rFonts w:ascii="Tondo" w:hAnsi="Tondo"/>
                <w:sz w:val="24"/>
                <w:szCs w:val="24"/>
              </w:rPr>
              <w:t>{</w:t>
            </w:r>
            <w:proofErr w:type="spellStart"/>
            <w:r w:rsidRPr="00074250">
              <w:rPr>
                <w:rFonts w:ascii="Tondo" w:hAnsi="Tondo"/>
                <w:sz w:val="24"/>
                <w:szCs w:val="24"/>
              </w:rPr>
              <w:t>technical_details</w:t>
            </w:r>
            <w:proofErr w:type="spellEnd"/>
            <w:r>
              <w:rPr>
                <w:rFonts w:ascii="Tondo" w:hAnsi="Tondo"/>
                <w:sz w:val="24"/>
                <w:szCs w:val="24"/>
              </w:rPr>
              <w:t>}</w:t>
            </w:r>
          </w:p>
          <w:p w14:paraId="5C9549E5" w14:textId="77777777" w:rsidR="00476668" w:rsidRPr="004048B0" w:rsidRDefault="00476668" w:rsidP="00120FD9"/>
          <w:p w14:paraId="6640B619" w14:textId="77777777" w:rsidR="00476668" w:rsidRPr="00074250" w:rsidRDefault="00476668" w:rsidP="00120FD9">
            <w:pPr>
              <w:pStyle w:val="Heading3"/>
              <w:rPr>
                <w:rFonts w:ascii="Forma DJR Micro" w:hAnsi="Forma DJR Micro"/>
                <w:sz w:val="32"/>
                <w:szCs w:val="28"/>
              </w:rPr>
            </w:pPr>
            <w:r w:rsidRPr="00074250">
              <w:rPr>
                <w:rFonts w:ascii="Forma DJR Micro" w:hAnsi="Forma DJR Micro"/>
                <w:sz w:val="32"/>
                <w:szCs w:val="28"/>
              </w:rPr>
              <w:t xml:space="preserve">Probable Attack Sequence </w:t>
            </w:r>
          </w:p>
          <w:p w14:paraId="5B96CA1A" w14:textId="77777777" w:rsidR="00476668" w:rsidRDefault="00476668" w:rsidP="00120FD9"/>
          <w:p w14:paraId="42D42C4D" w14:textId="77777777" w:rsidR="00476668" w:rsidRPr="00074250" w:rsidRDefault="00476668" w:rsidP="00120FD9">
            <w:pPr>
              <w:rPr>
                <w:rFonts w:ascii="Tondo" w:hAnsi="Tondo"/>
                <w:sz w:val="24"/>
                <w:szCs w:val="24"/>
              </w:rPr>
            </w:pPr>
            <w:r>
              <w:rPr>
                <w:rFonts w:ascii="Tondo" w:hAnsi="Tondo"/>
                <w:sz w:val="24"/>
                <w:szCs w:val="24"/>
              </w:rPr>
              <w:t>{</w:t>
            </w:r>
            <w:proofErr w:type="spellStart"/>
            <w:r w:rsidRPr="00074250">
              <w:rPr>
                <w:rFonts w:ascii="Tondo" w:hAnsi="Tondo"/>
                <w:sz w:val="24"/>
                <w:szCs w:val="24"/>
              </w:rPr>
              <w:t>probable_attack_sequence</w:t>
            </w:r>
            <w:proofErr w:type="spellEnd"/>
            <w:r>
              <w:rPr>
                <w:rFonts w:ascii="Tondo" w:hAnsi="Tondo"/>
                <w:sz w:val="24"/>
                <w:szCs w:val="24"/>
              </w:rPr>
              <w:t>}</w:t>
            </w:r>
          </w:p>
          <w:p w14:paraId="60B44C2E" w14:textId="77777777" w:rsidR="00476668" w:rsidRPr="004048B0" w:rsidRDefault="00476668" w:rsidP="00120FD9">
            <w:r w:rsidRPr="004048B0">
              <w:t xml:space="preserve"> </w:t>
            </w:r>
          </w:p>
          <w:p w14:paraId="7FDB621D" w14:textId="77777777" w:rsidR="00476668" w:rsidRPr="00074250" w:rsidRDefault="00476668" w:rsidP="00120FD9">
            <w:pPr>
              <w:pStyle w:val="Heading3"/>
              <w:rPr>
                <w:rFonts w:ascii="Forma DJR Micro" w:hAnsi="Forma DJR Micro"/>
                <w:sz w:val="32"/>
                <w:szCs w:val="28"/>
              </w:rPr>
            </w:pPr>
            <w:r w:rsidRPr="00074250">
              <w:rPr>
                <w:rFonts w:ascii="Forma DJR Micro" w:hAnsi="Forma DJR Micro"/>
                <w:sz w:val="32"/>
                <w:szCs w:val="28"/>
              </w:rPr>
              <w:t xml:space="preserve">Mitre Att&amp;CK Mapping </w:t>
            </w:r>
          </w:p>
          <w:p w14:paraId="1E4FF7D6" w14:textId="77777777" w:rsidR="00476668" w:rsidRPr="002B7047" w:rsidRDefault="00476668" w:rsidP="00120FD9">
            <w:pPr>
              <w:rPr>
                <w:rFonts w:ascii="Tondo" w:hAnsi="Tondo"/>
                <w:sz w:val="24"/>
                <w:szCs w:val="24"/>
              </w:rPr>
            </w:pPr>
          </w:p>
          <w:tbl>
            <w:tblPr>
              <w:tblStyle w:val="GridTable5Dark-Accent3"/>
              <w:tblW w:w="7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6"/>
              <w:gridCol w:w="1309"/>
              <w:gridCol w:w="1020"/>
              <w:gridCol w:w="1152"/>
              <w:gridCol w:w="1160"/>
            </w:tblGrid>
            <w:tr w:rsidR="00476668" w:rsidRPr="00861034" w14:paraId="48F59A1D" w14:textId="77777777" w:rsidTr="00120FD9">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790" w:type="dxa"/>
                  <w:tcBorders>
                    <w:top w:val="single" w:sz="4" w:space="0" w:color="auto"/>
                    <w:left w:val="single" w:sz="4" w:space="0" w:color="auto"/>
                    <w:right w:val="single" w:sz="4" w:space="0" w:color="auto"/>
                  </w:tcBorders>
                </w:tcPr>
                <w:p w14:paraId="7CE3859C" w14:textId="77777777" w:rsidR="00476668" w:rsidRPr="00861034" w:rsidRDefault="00476668" w:rsidP="00120FD9">
                  <w:pPr>
                    <w:jc w:val="center"/>
                    <w:rPr>
                      <w:rFonts w:ascii="Forma DJR Micro" w:eastAsia="Times New Roman" w:hAnsi="Forma DJR Micro" w:cs="Times New Roman"/>
                      <w:b w:val="0"/>
                      <w:bCs w:val="0"/>
                    </w:rPr>
                  </w:pPr>
                  <w:r>
                    <w:rPr>
                      <w:rFonts w:ascii="Forma DJR Micro" w:eastAsia="Times New Roman" w:hAnsi="Forma DJR Micro" w:cs="Times New Roman"/>
                      <w:b w:val="0"/>
                      <w:bCs w:val="0"/>
                    </w:rPr>
                    <w:t>Technique</w:t>
                  </w:r>
                </w:p>
              </w:tc>
              <w:tc>
                <w:tcPr>
                  <w:tcW w:w="1337" w:type="dxa"/>
                  <w:tcBorders>
                    <w:top w:val="single" w:sz="4" w:space="0" w:color="auto"/>
                    <w:left w:val="single" w:sz="4" w:space="0" w:color="auto"/>
                    <w:right w:val="single" w:sz="4" w:space="0" w:color="auto"/>
                  </w:tcBorders>
                </w:tcPr>
                <w:p w14:paraId="3F89ACB4" w14:textId="77777777" w:rsidR="00476668" w:rsidRPr="00861034" w:rsidRDefault="00476668" w:rsidP="00120FD9">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Description</w:t>
                  </w:r>
                </w:p>
              </w:tc>
              <w:tc>
                <w:tcPr>
                  <w:tcW w:w="1040" w:type="dxa"/>
                  <w:tcBorders>
                    <w:top w:val="single" w:sz="4" w:space="0" w:color="auto"/>
                    <w:left w:val="single" w:sz="4" w:space="0" w:color="auto"/>
                    <w:right w:val="single" w:sz="4" w:space="0" w:color="auto"/>
                  </w:tcBorders>
                </w:tcPr>
                <w:p w14:paraId="1FB358F9" w14:textId="77777777" w:rsidR="00476668" w:rsidRPr="00861034" w:rsidRDefault="00476668" w:rsidP="00120FD9">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Example</w:t>
                  </w:r>
                </w:p>
              </w:tc>
              <w:tc>
                <w:tcPr>
                  <w:tcW w:w="1176" w:type="dxa"/>
                  <w:tcBorders>
                    <w:top w:val="single" w:sz="4" w:space="0" w:color="auto"/>
                    <w:left w:val="single" w:sz="4" w:space="0" w:color="auto"/>
                    <w:right w:val="single" w:sz="4" w:space="0" w:color="auto"/>
                  </w:tcBorders>
                </w:tcPr>
                <w:p w14:paraId="3E690B4B" w14:textId="77777777" w:rsidR="00476668" w:rsidRPr="00861034" w:rsidRDefault="00476668" w:rsidP="00120FD9">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Mitigation</w:t>
                  </w:r>
                </w:p>
              </w:tc>
              <w:tc>
                <w:tcPr>
                  <w:tcW w:w="1184" w:type="dxa"/>
                  <w:tcBorders>
                    <w:top w:val="single" w:sz="4" w:space="0" w:color="auto"/>
                    <w:left w:val="single" w:sz="4" w:space="0" w:color="auto"/>
                    <w:right w:val="single" w:sz="4" w:space="0" w:color="auto"/>
                  </w:tcBorders>
                </w:tcPr>
                <w:p w14:paraId="5EE316FC" w14:textId="77777777" w:rsidR="00476668" w:rsidRPr="00861034" w:rsidRDefault="00476668" w:rsidP="00120FD9">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Detection</w:t>
                  </w:r>
                </w:p>
              </w:tc>
            </w:tr>
            <w:tr w:rsidR="00476668" w:rsidRPr="00861034" w14:paraId="3A644C2E" w14:textId="77777777" w:rsidTr="00120FD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90" w:type="dxa"/>
                </w:tcPr>
                <w:p w14:paraId="112618D7" w14:textId="77777777" w:rsidR="00476668" w:rsidRPr="00273964" w:rsidRDefault="00476668" w:rsidP="00120FD9">
                  <w:pPr>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mitre_</w:t>
                  </w:r>
                  <w:proofErr w:type="gramStart"/>
                  <w:r>
                    <w:rPr>
                      <w:rFonts w:ascii="Tondo" w:hAnsi="Tondo"/>
                      <w:sz w:val="16"/>
                      <w:szCs w:val="16"/>
                    </w:rPr>
                    <w:t>attack</w:t>
                  </w:r>
                  <w:r w:rsidRPr="00273964">
                    <w:rPr>
                      <w:rFonts w:ascii="Tondo" w:hAnsi="Tondo"/>
                      <w:sz w:val="16"/>
                      <w:szCs w:val="16"/>
                    </w:rPr>
                    <w:t>}{</w:t>
                  </w:r>
                  <w:proofErr w:type="gramEnd"/>
                  <w:r>
                    <w:rPr>
                      <w:rFonts w:ascii="Tondo" w:hAnsi="Tondo"/>
                      <w:sz w:val="16"/>
                      <w:szCs w:val="16"/>
                    </w:rPr>
                    <w:t>mitre_technique</w:t>
                  </w:r>
                  <w:r w:rsidRPr="00273964">
                    <w:rPr>
                      <w:rFonts w:ascii="Tondo" w:hAnsi="Tondo"/>
                      <w:sz w:val="16"/>
                      <w:szCs w:val="16"/>
                    </w:rPr>
                    <w:t>}</w:t>
                  </w:r>
                </w:p>
              </w:tc>
              <w:tc>
                <w:tcPr>
                  <w:tcW w:w="1337" w:type="dxa"/>
                </w:tcPr>
                <w:p w14:paraId="7D939C76"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description</w:t>
                  </w:r>
                  <w:r w:rsidRPr="00273964">
                    <w:rPr>
                      <w:rFonts w:ascii="Tondo" w:hAnsi="Tondo"/>
                      <w:sz w:val="16"/>
                      <w:szCs w:val="16"/>
                    </w:rPr>
                    <w:t>}</w:t>
                  </w:r>
                </w:p>
              </w:tc>
              <w:tc>
                <w:tcPr>
                  <w:tcW w:w="1040" w:type="dxa"/>
                </w:tcPr>
                <w:p w14:paraId="22E64917"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{example</w:t>
                  </w:r>
                  <w:r w:rsidRPr="00273964">
                    <w:rPr>
                      <w:rFonts w:ascii="Tondo" w:hAnsi="Tondo"/>
                      <w:sz w:val="16"/>
                      <w:szCs w:val="16"/>
                    </w:rPr>
                    <w:t>}</w:t>
                  </w:r>
                </w:p>
              </w:tc>
              <w:tc>
                <w:tcPr>
                  <w:tcW w:w="1176" w:type="dxa"/>
                </w:tcPr>
                <w:p w14:paraId="778EB252"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mitigation</w:t>
                  </w:r>
                  <w:r w:rsidRPr="00273964">
                    <w:rPr>
                      <w:rFonts w:ascii="Tondo" w:hAnsi="Tondo"/>
                      <w:sz w:val="16"/>
                      <w:szCs w:val="16"/>
                    </w:rPr>
                    <w:t>}</w:t>
                  </w:r>
                </w:p>
              </w:tc>
              <w:tc>
                <w:tcPr>
                  <w:tcW w:w="1184" w:type="dxa"/>
                </w:tcPr>
                <w:p w14:paraId="385BF21E"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detection</w:t>
                  </w:r>
                  <w:proofErr w:type="gramStart"/>
                  <w:r w:rsidRPr="00273964">
                    <w:rPr>
                      <w:rFonts w:ascii="Tondo" w:hAnsi="Tondo"/>
                      <w:sz w:val="16"/>
                      <w:szCs w:val="16"/>
                    </w:rPr>
                    <w:t>}</w:t>
                  </w:r>
                  <w:r>
                    <w:rPr>
                      <w:rFonts w:ascii="Tondo" w:hAnsi="Tondo"/>
                      <w:sz w:val="16"/>
                      <w:szCs w:val="16"/>
                    </w:rPr>
                    <w:t>{</w:t>
                  </w:r>
                  <w:proofErr w:type="gramEnd"/>
                  <w:r>
                    <w:rPr>
                      <w:rFonts w:ascii="Tondo" w:hAnsi="Tondo"/>
                      <w:sz w:val="16"/>
                      <w:szCs w:val="16"/>
                    </w:rPr>
                    <w:t>/}</w:t>
                  </w:r>
                </w:p>
              </w:tc>
            </w:tr>
          </w:tbl>
          <w:p w14:paraId="34CB4E0A" w14:textId="77777777" w:rsidR="00476668" w:rsidRPr="00DD4CC7" w:rsidRDefault="00476668" w:rsidP="00120FD9">
            <w:pPr>
              <w:rPr>
                <w:sz w:val="24"/>
                <w:szCs w:val="24"/>
              </w:rPr>
            </w:pPr>
          </w:p>
        </w:tc>
      </w:tr>
      <w:tr w:rsidR="00CD7F84" w:rsidRPr="004048B0" w14:paraId="43413ADA" w14:textId="77777777" w:rsidTr="006258D5">
        <w:trPr>
          <w:trHeight w:val="432"/>
        </w:trPr>
        <w:tc>
          <w:tcPr>
            <w:tcW w:w="2760" w:type="dxa"/>
            <w:gridSpan w:val="2"/>
          </w:tcPr>
          <w:p w14:paraId="38827D2C" w14:textId="336B220D" w:rsidR="006258D5" w:rsidRPr="004048B0" w:rsidRDefault="00120EDB" w:rsidP="00417D0A">
            <w:r w:rsidRPr="004048B0">
              <w:br w:type="page"/>
            </w:r>
          </w:p>
        </w:tc>
        <w:tc>
          <w:tcPr>
            <w:tcW w:w="1306" w:type="dxa"/>
          </w:tcPr>
          <w:p w14:paraId="0108D056" w14:textId="77777777" w:rsidR="00CD7F84" w:rsidRPr="004048B0" w:rsidRDefault="00CD7F84" w:rsidP="0064029B">
            <w:pPr>
              <w:rPr>
                <w:noProof/>
              </w:rPr>
            </w:pPr>
          </w:p>
        </w:tc>
        <w:tc>
          <w:tcPr>
            <w:tcW w:w="6724" w:type="dxa"/>
          </w:tcPr>
          <w:p w14:paraId="4A2D346E" w14:textId="619EA19F" w:rsidR="00CD7F84" w:rsidRPr="004048B0" w:rsidRDefault="00CD7F84" w:rsidP="0064029B"/>
        </w:tc>
      </w:tr>
    </w:tbl>
    <w:p w14:paraId="499294EE" w14:textId="542152E9" w:rsidR="006258D5" w:rsidRDefault="006258D5"/>
    <w:p w14:paraId="1565B243" w14:textId="77777777" w:rsidR="006258D5" w:rsidRPr="004048B0" w:rsidRDefault="006258D5"/>
    <w:p w14:paraId="2525F11C" w14:textId="77777777" w:rsidR="00C17936" w:rsidRDefault="00C17936"/>
    <w:p w14:paraId="0E39FF09" w14:textId="77777777" w:rsidR="006258D5" w:rsidRPr="004048B0" w:rsidRDefault="006258D5">
      <w:pPr>
        <w:sectPr w:rsidR="006258D5" w:rsidRPr="004048B0" w:rsidSect="006F5A91">
          <w:pgSz w:w="12240" w:h="15840"/>
          <w:pgMar w:top="720" w:right="720" w:bottom="720" w:left="720" w:header="288" w:footer="288" w:gutter="0"/>
          <w:cols w:space="720"/>
          <w:titlePg/>
          <w:docGrid w:linePitch="360"/>
        </w:sectPr>
      </w:pPr>
    </w:p>
    <w:tbl>
      <w:tblPr>
        <w:tblW w:w="1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95"/>
        <w:gridCol w:w="450"/>
        <w:gridCol w:w="7876"/>
      </w:tblGrid>
      <w:tr w:rsidR="00476668" w:rsidRPr="004048B0" w14:paraId="3EE3F072" w14:textId="77777777" w:rsidTr="00120FD9">
        <w:trPr>
          <w:trHeight w:val="444"/>
        </w:trPr>
        <w:tc>
          <w:tcPr>
            <w:tcW w:w="2695" w:type="dxa"/>
            <w:vMerge w:val="restart"/>
            <w:vAlign w:val="center"/>
          </w:tcPr>
          <w:p w14:paraId="279402BB" w14:textId="77777777" w:rsidR="00476668" w:rsidRPr="00096C4E" w:rsidRDefault="00476668" w:rsidP="00120FD9">
            <w:pPr>
              <w:pStyle w:val="Quote"/>
              <w:rPr>
                <w:rFonts w:ascii="Tondo" w:hAnsi="Tondo"/>
                <w:bCs/>
                <w:iCs w:val="0"/>
                <w:sz w:val="40"/>
                <w:szCs w:val="40"/>
              </w:rPr>
            </w:pPr>
            <w:r w:rsidRPr="00096C4E">
              <w:rPr>
                <w:rFonts w:ascii="Tondo" w:hAnsi="Tondo"/>
                <w:bCs/>
                <w:iCs w:val="0"/>
                <w:sz w:val="40"/>
                <w:szCs w:val="40"/>
              </w:rPr>
              <w:lastRenderedPageBreak/>
              <w:br w:type="page"/>
              <w:t>{</w:t>
            </w:r>
            <w:proofErr w:type="spellStart"/>
            <w:r w:rsidRPr="00096C4E">
              <w:rPr>
                <w:rFonts w:ascii="Tondo" w:hAnsi="Tondo"/>
                <w:bCs/>
                <w:iCs w:val="0"/>
                <w:sz w:val="40"/>
                <w:szCs w:val="40"/>
              </w:rPr>
              <w:t>article_quote_one</w:t>
            </w:r>
            <w:proofErr w:type="spellEnd"/>
            <w:r w:rsidRPr="00096C4E">
              <w:rPr>
                <w:rFonts w:ascii="Tondo" w:hAnsi="Tondo"/>
                <w:bCs/>
                <w:iCs w:val="0"/>
                <w:sz w:val="40"/>
                <w:szCs w:val="40"/>
              </w:rPr>
              <w:t>}</w:t>
            </w:r>
          </w:p>
        </w:tc>
        <w:tc>
          <w:tcPr>
            <w:tcW w:w="450" w:type="dxa"/>
          </w:tcPr>
          <w:p w14:paraId="74397D99" w14:textId="77777777" w:rsidR="00476668" w:rsidRPr="004048B0" w:rsidRDefault="00476668" w:rsidP="00120FD9">
            <w:pPr>
              <w:rPr>
                <w:noProof/>
                <w:lang w:eastAsia="en-AU"/>
              </w:rPr>
            </w:pPr>
          </w:p>
        </w:tc>
        <w:tc>
          <w:tcPr>
            <w:tcW w:w="7876" w:type="dxa"/>
          </w:tcPr>
          <w:p w14:paraId="5C94433A" w14:textId="77777777" w:rsidR="00476668" w:rsidRPr="004048B0" w:rsidRDefault="00476668" w:rsidP="00120FD9">
            <w:r w:rsidRPr="004048B0">
              <w:rPr>
                <w:noProof/>
                <w:lang w:eastAsia="en-AU"/>
              </w:rPr>
              <w:drawing>
                <wp:inline distT="0" distB="0" distL="0" distR="0" wp14:anchorId="7EB42C0A" wp14:editId="610A729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76668" w:rsidRPr="004048B0" w14:paraId="37C7B282" w14:textId="77777777" w:rsidTr="00120FD9">
        <w:trPr>
          <w:trHeight w:val="740"/>
        </w:trPr>
        <w:tc>
          <w:tcPr>
            <w:tcW w:w="2695" w:type="dxa"/>
            <w:vMerge/>
          </w:tcPr>
          <w:p w14:paraId="498C203A" w14:textId="77777777" w:rsidR="00476668" w:rsidRPr="004048B0" w:rsidRDefault="00476668" w:rsidP="00120FD9">
            <w:pPr>
              <w:pStyle w:val="Quote"/>
            </w:pPr>
          </w:p>
        </w:tc>
        <w:tc>
          <w:tcPr>
            <w:tcW w:w="450" w:type="dxa"/>
          </w:tcPr>
          <w:p w14:paraId="1FBD309B" w14:textId="77777777" w:rsidR="00476668" w:rsidRPr="00074250" w:rsidRDefault="00476668" w:rsidP="00120FD9">
            <w:pPr>
              <w:pStyle w:val="Heading2"/>
              <w:rPr>
                <w:rFonts w:ascii="Forma DJR Micro" w:hAnsi="Forma DJR Micro"/>
                <w:b/>
                <w:bCs/>
                <w:sz w:val="56"/>
                <w:szCs w:val="56"/>
              </w:rPr>
            </w:pPr>
          </w:p>
        </w:tc>
        <w:tc>
          <w:tcPr>
            <w:tcW w:w="7876" w:type="dxa"/>
          </w:tcPr>
          <w:p w14:paraId="37FE747D" w14:textId="77777777" w:rsidR="00476668" w:rsidRPr="00074250" w:rsidRDefault="00476668" w:rsidP="00120FD9">
            <w:pPr>
              <w:pStyle w:val="Heading2"/>
              <w:rPr>
                <w:rFonts w:ascii="Forma DJR Micro" w:hAnsi="Forma DJR Micro"/>
                <w:b/>
                <w:bCs/>
              </w:rPr>
            </w:pPr>
            <w:r w:rsidRPr="00074250">
              <w:rPr>
                <w:rFonts w:ascii="Forma DJR Micro" w:hAnsi="Forma DJR Micro"/>
                <w:b/>
                <w:bCs/>
                <w:sz w:val="56"/>
                <w:szCs w:val="56"/>
              </w:rPr>
              <w:t>Recommendations</w:t>
            </w:r>
          </w:p>
        </w:tc>
      </w:tr>
      <w:tr w:rsidR="00476668" w:rsidRPr="004048B0" w14:paraId="008162B3" w14:textId="77777777" w:rsidTr="00120FD9">
        <w:trPr>
          <w:trHeight w:val="11922"/>
        </w:trPr>
        <w:tc>
          <w:tcPr>
            <w:tcW w:w="2695" w:type="dxa"/>
            <w:vMerge/>
          </w:tcPr>
          <w:p w14:paraId="0317E991" w14:textId="77777777" w:rsidR="00476668" w:rsidRPr="004048B0" w:rsidRDefault="00476668" w:rsidP="00120FD9">
            <w:pPr>
              <w:pStyle w:val="Quote"/>
            </w:pPr>
          </w:p>
        </w:tc>
        <w:tc>
          <w:tcPr>
            <w:tcW w:w="450" w:type="dxa"/>
          </w:tcPr>
          <w:p w14:paraId="476805F7" w14:textId="77777777" w:rsidR="00476668" w:rsidRDefault="00476668" w:rsidP="00120FD9">
            <w:pPr>
              <w:rPr>
                <w:rFonts w:ascii="Tondo" w:hAnsi="Tondo"/>
                <w:sz w:val="24"/>
                <w:szCs w:val="24"/>
              </w:rPr>
            </w:pPr>
          </w:p>
        </w:tc>
        <w:tc>
          <w:tcPr>
            <w:tcW w:w="7876" w:type="dxa"/>
          </w:tcPr>
          <w:p w14:paraId="7CB9A79A" w14:textId="77777777" w:rsidR="00476668" w:rsidRDefault="00476668" w:rsidP="00120FD9">
            <w:pPr>
              <w:rPr>
                <w:rFonts w:ascii="Tondo" w:hAnsi="Tondo"/>
                <w:sz w:val="24"/>
                <w:szCs w:val="24"/>
              </w:rPr>
            </w:pPr>
          </w:p>
          <w:p w14:paraId="795FABBD" w14:textId="77777777" w:rsidR="00476668" w:rsidRPr="001704EA" w:rsidRDefault="00476668" w:rsidP="00120FD9">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664C67F8" w14:textId="77777777" w:rsidR="00476668" w:rsidRDefault="00476668" w:rsidP="00120FD9">
            <w:pPr>
              <w:pStyle w:val="ListParagraph"/>
              <w:numPr>
                <w:ilvl w:val="0"/>
                <w:numId w:val="9"/>
              </w:numPr>
              <w:rPr>
                <w:rFonts w:ascii="Tondo" w:hAnsi="Tondo"/>
              </w:rPr>
            </w:pPr>
            <w:r>
              <w:rPr>
                <w:rFonts w:ascii="Tondo" w:hAnsi="Tondo"/>
              </w:rPr>
              <w:t>{.}</w:t>
            </w:r>
          </w:p>
          <w:p w14:paraId="1C3D8E1B" w14:textId="77777777" w:rsidR="00476668" w:rsidRPr="001704EA" w:rsidRDefault="00476668" w:rsidP="00120FD9">
            <w:pPr>
              <w:rPr>
                <w:rFonts w:ascii="Tondo" w:hAnsi="Tondo"/>
              </w:rPr>
            </w:pPr>
            <w:r w:rsidRPr="001704EA">
              <w:rPr>
                <w:rFonts w:ascii="Tondo" w:hAnsi="Tondo"/>
              </w:rPr>
              <w:t>{/recommendations}</w:t>
            </w:r>
          </w:p>
        </w:tc>
      </w:tr>
    </w:tbl>
    <w:p w14:paraId="7B99B9FC" w14:textId="77777777" w:rsidR="006258D5" w:rsidRDefault="006258D5">
      <w:pPr>
        <w:spacing w:after="160" w:line="259" w:lineRule="auto"/>
      </w:pPr>
    </w:p>
    <w:p w14:paraId="15131817" w14:textId="77777777" w:rsidR="006258D5" w:rsidRDefault="006258D5">
      <w:pPr>
        <w:spacing w:after="160" w:line="259" w:lineRule="auto"/>
      </w:pPr>
      <w:r>
        <w:br w:type="page"/>
      </w:r>
    </w:p>
    <w:tbl>
      <w:tblPr>
        <w:tblW w:w="10800" w:type="dxa"/>
        <w:tblLayout w:type="fixed"/>
        <w:tblLook w:val="0600" w:firstRow="0" w:lastRow="0" w:firstColumn="0" w:lastColumn="0" w:noHBand="1" w:noVBand="1"/>
      </w:tblPr>
      <w:tblGrid>
        <w:gridCol w:w="3150"/>
        <w:gridCol w:w="7650"/>
      </w:tblGrid>
      <w:tr w:rsidR="006258D5" w:rsidRPr="004048B0" w14:paraId="36C5207F" w14:textId="77777777" w:rsidTr="00120FD9">
        <w:trPr>
          <w:trHeight w:val="432"/>
        </w:trPr>
        <w:tc>
          <w:tcPr>
            <w:tcW w:w="3150" w:type="dxa"/>
            <w:vMerge w:val="restart"/>
            <w:vAlign w:val="center"/>
          </w:tcPr>
          <w:p w14:paraId="75B8D0D6" w14:textId="77777777" w:rsidR="006258D5" w:rsidRPr="00F550A5" w:rsidRDefault="006258D5" w:rsidP="00120FD9">
            <w:pPr>
              <w:pStyle w:val="Quote"/>
              <w:rPr>
                <w:rFonts w:ascii="Tondo" w:hAnsi="Tondo"/>
                <w:bCs/>
                <w:iCs w:val="0"/>
                <w:sz w:val="40"/>
                <w:szCs w:val="40"/>
              </w:rPr>
            </w:pPr>
            <w:r w:rsidRPr="004048B0">
              <w:lastRenderedPageBreak/>
              <w:br w:type="page"/>
            </w:r>
            <w:r w:rsidRPr="00F550A5">
              <w:rPr>
                <w:rFonts w:ascii="Tondo" w:hAnsi="Tondo"/>
                <w:bCs/>
                <w:iCs w:val="0"/>
                <w:sz w:val="40"/>
                <w:szCs w:val="40"/>
              </w:rPr>
              <w:t>{</w:t>
            </w:r>
            <w:proofErr w:type="spellStart"/>
            <w:r w:rsidRPr="00F550A5">
              <w:rPr>
                <w:rFonts w:ascii="Tondo" w:hAnsi="Tondo"/>
                <w:bCs/>
                <w:iCs w:val="0"/>
                <w:sz w:val="40"/>
                <w:szCs w:val="40"/>
              </w:rPr>
              <w:t>article_quote_two</w:t>
            </w:r>
            <w:proofErr w:type="spellEnd"/>
            <w:r w:rsidRPr="00F550A5">
              <w:rPr>
                <w:rFonts w:ascii="Tondo" w:hAnsi="Tondo"/>
                <w:bCs/>
                <w:iCs w:val="0"/>
                <w:sz w:val="40"/>
                <w:szCs w:val="40"/>
              </w:rPr>
              <w:t>}</w:t>
            </w:r>
          </w:p>
        </w:tc>
        <w:tc>
          <w:tcPr>
            <w:tcW w:w="7650" w:type="dxa"/>
          </w:tcPr>
          <w:p w14:paraId="4E308758" w14:textId="77777777" w:rsidR="006258D5" w:rsidRPr="004048B0" w:rsidRDefault="006258D5" w:rsidP="00120FD9">
            <w:r w:rsidRPr="004048B0">
              <w:rPr>
                <w:noProof/>
                <w:lang w:eastAsia="en-AU"/>
              </w:rPr>
              <w:drawing>
                <wp:inline distT="0" distB="0" distL="0" distR="0" wp14:anchorId="1D6E6D92" wp14:editId="306E39A8">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6258D5" w:rsidRPr="004048B0" w14:paraId="3D663B46" w14:textId="77777777" w:rsidTr="00120FD9">
        <w:trPr>
          <w:trHeight w:val="629"/>
        </w:trPr>
        <w:tc>
          <w:tcPr>
            <w:tcW w:w="3150" w:type="dxa"/>
            <w:vMerge/>
          </w:tcPr>
          <w:p w14:paraId="437C86B2" w14:textId="77777777" w:rsidR="006258D5" w:rsidRPr="004048B0" w:rsidRDefault="006258D5" w:rsidP="00120FD9">
            <w:pPr>
              <w:pStyle w:val="Quote"/>
            </w:pPr>
          </w:p>
        </w:tc>
        <w:tc>
          <w:tcPr>
            <w:tcW w:w="7650" w:type="dxa"/>
          </w:tcPr>
          <w:p w14:paraId="1B483D59" w14:textId="77777777" w:rsidR="006258D5" w:rsidRPr="00074250" w:rsidRDefault="006258D5" w:rsidP="00120FD9">
            <w:pPr>
              <w:pStyle w:val="Heading2"/>
              <w:rPr>
                <w:rFonts w:ascii="Forma DJR Micro" w:hAnsi="Forma DJR Micro"/>
                <w:b/>
                <w:bCs/>
              </w:rPr>
            </w:pPr>
            <w:r w:rsidRPr="00074250">
              <w:rPr>
                <w:rFonts w:ascii="Forma DJR Micro" w:hAnsi="Forma DJR Micro"/>
                <w:b/>
                <w:bCs/>
                <w:sz w:val="56"/>
                <w:szCs w:val="56"/>
              </w:rPr>
              <w:t>References</w:t>
            </w:r>
          </w:p>
        </w:tc>
      </w:tr>
      <w:tr w:rsidR="006258D5" w:rsidRPr="004048B0" w14:paraId="61C9FFFD" w14:textId="77777777" w:rsidTr="00120FD9">
        <w:trPr>
          <w:trHeight w:val="11583"/>
        </w:trPr>
        <w:tc>
          <w:tcPr>
            <w:tcW w:w="3150" w:type="dxa"/>
            <w:vMerge/>
          </w:tcPr>
          <w:p w14:paraId="15FCD243" w14:textId="77777777" w:rsidR="006258D5" w:rsidRPr="004048B0" w:rsidRDefault="006258D5" w:rsidP="00120FD9">
            <w:pPr>
              <w:pStyle w:val="Quote"/>
            </w:pPr>
          </w:p>
        </w:tc>
        <w:tc>
          <w:tcPr>
            <w:tcW w:w="7650" w:type="dxa"/>
          </w:tcPr>
          <w:p w14:paraId="1F1B020C" w14:textId="77777777" w:rsidR="006258D5" w:rsidRDefault="006258D5" w:rsidP="00120FD9">
            <w:pPr>
              <w:rPr>
                <w:rFonts w:ascii="Tondo" w:hAnsi="Tondo"/>
                <w:sz w:val="24"/>
                <w:szCs w:val="24"/>
              </w:rPr>
            </w:pPr>
          </w:p>
          <w:p w14:paraId="6A2A588E" w14:textId="77777777" w:rsidR="006258D5" w:rsidRDefault="006258D5" w:rsidP="00120FD9">
            <w:pPr>
              <w:rPr>
                <w:rFonts w:ascii="Tondo" w:hAnsi="Tondo"/>
              </w:rPr>
            </w:pPr>
            <w:r w:rsidRPr="002B7047">
              <w:rPr>
                <w:rFonts w:ascii="Tondo" w:hAnsi="Tondo"/>
                <w:sz w:val="24"/>
                <w:szCs w:val="24"/>
              </w:rPr>
              <w:t>{#references}</w:t>
            </w:r>
          </w:p>
          <w:p w14:paraId="75942363" w14:textId="77777777" w:rsidR="006258D5" w:rsidRPr="002B7047" w:rsidRDefault="006258D5" w:rsidP="00120FD9">
            <w:pPr>
              <w:pStyle w:val="ListParagraph"/>
              <w:numPr>
                <w:ilvl w:val="0"/>
                <w:numId w:val="12"/>
              </w:numPr>
              <w:rPr>
                <w:rFonts w:ascii="Tondo" w:hAnsi="Tondo"/>
              </w:rPr>
            </w:pPr>
            <w:r w:rsidRPr="002B7047">
              <w:rPr>
                <w:rFonts w:ascii="Tondo" w:hAnsi="Tondo"/>
              </w:rPr>
              <w:t>{.}</w:t>
            </w:r>
          </w:p>
          <w:p w14:paraId="4F1E8B12" w14:textId="77777777" w:rsidR="006258D5" w:rsidRPr="002B7047" w:rsidRDefault="006258D5" w:rsidP="00120FD9">
            <w:pPr>
              <w:rPr>
                <w:rFonts w:ascii="Tondo" w:hAnsi="Tondo"/>
              </w:rPr>
            </w:pPr>
            <w:r w:rsidRPr="002B7047">
              <w:rPr>
                <w:rFonts w:ascii="Tondo" w:hAnsi="Tondo"/>
              </w:rPr>
              <w:t>{/references}</w:t>
            </w:r>
          </w:p>
        </w:tc>
      </w:tr>
    </w:tbl>
    <w:p w14:paraId="0D23009C" w14:textId="5380F3BA"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3D37C" w14:textId="77777777" w:rsidR="00927808" w:rsidRDefault="00927808" w:rsidP="006B633A">
      <w:r>
        <w:separator/>
      </w:r>
    </w:p>
  </w:endnote>
  <w:endnote w:type="continuationSeparator" w:id="0">
    <w:p w14:paraId="64465F57" w14:textId="77777777" w:rsidR="00927808" w:rsidRDefault="00927808"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3CCF4EE"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w:t>
        </w:r>
        <w:r w:rsidR="00FD2D75">
          <w:rPr>
            <w:rFonts w:ascii="Forma DJR Micro Extra Light" w:hAnsi="Forma DJR Micro Extra Light"/>
            <w:noProof/>
            <w:sz w:val="16"/>
            <w:szCs w:val="16"/>
          </w:rPr>
          <w:t xml:space="preserve"> </w:t>
        </w:r>
        <w:r w:rsidR="00DD4CC7" w:rsidRPr="00DD4CC7">
          <w:rPr>
            <w:rFonts w:ascii="Forma DJR Micro Extra Light" w:hAnsi="Forma DJR Micro Extra Light"/>
            <w:noProof/>
            <w:sz w:val="16"/>
            <w:szCs w:val="16"/>
          </w:rPr>
          <w:t xml:space="preserv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59784409"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w:t>
    </w:r>
    <w:proofErr w:type="gramStart"/>
    <w:r>
      <w:rPr>
        <w:rFonts w:ascii="Forma DJR Micro Extra Light" w:hAnsi="Forma DJR Micro Extra Light"/>
        <w:sz w:val="16"/>
        <w:szCs w:val="16"/>
      </w:rPr>
      <w:t>type</w:t>
    </w:r>
    <w:proofErr w:type="spellEnd"/>
    <w:r>
      <w:rPr>
        <w:rFonts w:ascii="Forma DJR Micro Extra Light" w:hAnsi="Forma DJR Micro Extra Light"/>
        <w:sz w:val="16"/>
        <w:szCs w:val="16"/>
      </w:rPr>
      <w:t>}</w:t>
    </w:r>
    <w:r w:rsidR="00FD2D75">
      <w:rPr>
        <w:rFonts w:ascii="Forma DJR Micro Extra Light" w:hAnsi="Forma DJR Micro Extra Light"/>
        <w:sz w:val="16"/>
        <w:szCs w:val="16"/>
      </w:rPr>
      <w:t xml:space="preserve"> </w:t>
    </w:r>
    <w:r>
      <w:rPr>
        <w:rFonts w:ascii="Forma DJR Micro Extra Light" w:hAnsi="Forma DJR Micro Extra Light"/>
        <w:sz w:val="16"/>
        <w:szCs w:val="16"/>
      </w:rPr>
      <w:t xml:space="preserve"> |</w:t>
    </w:r>
    <w:proofErr w:type="gramEnd"/>
    <w:r>
      <w:rPr>
        <w:rFonts w:ascii="Forma DJR Micro Extra Light" w:hAnsi="Forma DJR Micro Extra Light"/>
        <w:sz w:val="16"/>
        <w:szCs w:val="16"/>
      </w:rPr>
      <w:t xml:space="preserve">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344F2" w14:textId="77777777" w:rsidR="00927808" w:rsidRDefault="00927808" w:rsidP="006B633A">
      <w:r>
        <w:separator/>
      </w:r>
    </w:p>
  </w:footnote>
  <w:footnote w:type="continuationSeparator" w:id="0">
    <w:p w14:paraId="6D0F04E8" w14:textId="77777777" w:rsidR="00927808" w:rsidRDefault="00927808"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252BA"/>
    <w:multiLevelType w:val="hybridMultilevel"/>
    <w:tmpl w:val="06C88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82461"/>
    <w:multiLevelType w:val="hybridMultilevel"/>
    <w:tmpl w:val="79C647C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440BA9"/>
    <w:multiLevelType w:val="hybridMultilevel"/>
    <w:tmpl w:val="21122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3"/>
  </w:num>
  <w:num w:numId="2" w16cid:durableId="1317030830">
    <w:abstractNumId w:val="11"/>
  </w:num>
  <w:num w:numId="3" w16cid:durableId="108669899">
    <w:abstractNumId w:val="0"/>
  </w:num>
  <w:num w:numId="4" w16cid:durableId="1599749713">
    <w:abstractNumId w:val="8"/>
  </w:num>
  <w:num w:numId="5" w16cid:durableId="1598253321">
    <w:abstractNumId w:val="14"/>
  </w:num>
  <w:num w:numId="6" w16cid:durableId="256258721">
    <w:abstractNumId w:val="7"/>
  </w:num>
  <w:num w:numId="7" w16cid:durableId="468090651">
    <w:abstractNumId w:val="4"/>
  </w:num>
  <w:num w:numId="8" w16cid:durableId="1601721861">
    <w:abstractNumId w:val="10"/>
  </w:num>
  <w:num w:numId="9" w16cid:durableId="2021001555">
    <w:abstractNumId w:val="13"/>
  </w:num>
  <w:num w:numId="10" w16cid:durableId="702173477">
    <w:abstractNumId w:val="9"/>
  </w:num>
  <w:num w:numId="11" w16cid:durableId="1422097193">
    <w:abstractNumId w:val="5"/>
  </w:num>
  <w:num w:numId="12" w16cid:durableId="330179673">
    <w:abstractNumId w:val="2"/>
  </w:num>
  <w:num w:numId="13" w16cid:durableId="1635066212">
    <w:abstractNumId w:val="6"/>
  </w:num>
  <w:num w:numId="14" w16cid:durableId="2099253888">
    <w:abstractNumId w:val="12"/>
  </w:num>
  <w:num w:numId="15" w16cid:durableId="73861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37E96"/>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C71C2"/>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927F4"/>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8511A"/>
    <w:rsid w:val="002867EB"/>
    <w:rsid w:val="002A0E38"/>
    <w:rsid w:val="002A1D7C"/>
    <w:rsid w:val="002B1F43"/>
    <w:rsid w:val="002B548F"/>
    <w:rsid w:val="002B7047"/>
    <w:rsid w:val="002C7F0E"/>
    <w:rsid w:val="002D7958"/>
    <w:rsid w:val="002E62EF"/>
    <w:rsid w:val="00322D7E"/>
    <w:rsid w:val="00324B19"/>
    <w:rsid w:val="00331CBA"/>
    <w:rsid w:val="00333597"/>
    <w:rsid w:val="00334AE2"/>
    <w:rsid w:val="00335CCE"/>
    <w:rsid w:val="0034203A"/>
    <w:rsid w:val="00347EBA"/>
    <w:rsid w:val="003512DE"/>
    <w:rsid w:val="00352FF1"/>
    <w:rsid w:val="003547CA"/>
    <w:rsid w:val="00354BCE"/>
    <w:rsid w:val="00357ADE"/>
    <w:rsid w:val="00366CF6"/>
    <w:rsid w:val="00371B32"/>
    <w:rsid w:val="00373D0C"/>
    <w:rsid w:val="00381902"/>
    <w:rsid w:val="003875EC"/>
    <w:rsid w:val="003958DD"/>
    <w:rsid w:val="00396A0D"/>
    <w:rsid w:val="003A28F6"/>
    <w:rsid w:val="003A6140"/>
    <w:rsid w:val="003B1B45"/>
    <w:rsid w:val="003D2A97"/>
    <w:rsid w:val="003D3F30"/>
    <w:rsid w:val="003F1069"/>
    <w:rsid w:val="003F3014"/>
    <w:rsid w:val="004048B0"/>
    <w:rsid w:val="00416563"/>
    <w:rsid w:val="00417D0A"/>
    <w:rsid w:val="00424C2C"/>
    <w:rsid w:val="004261B8"/>
    <w:rsid w:val="004314C6"/>
    <w:rsid w:val="00435701"/>
    <w:rsid w:val="0043758D"/>
    <w:rsid w:val="00450F88"/>
    <w:rsid w:val="004534B7"/>
    <w:rsid w:val="00455E2B"/>
    <w:rsid w:val="00476668"/>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6258C"/>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258D5"/>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5BF3"/>
    <w:rsid w:val="007366D6"/>
    <w:rsid w:val="007427AE"/>
    <w:rsid w:val="00747D69"/>
    <w:rsid w:val="00751CE6"/>
    <w:rsid w:val="0075404B"/>
    <w:rsid w:val="00754E3B"/>
    <w:rsid w:val="00773B64"/>
    <w:rsid w:val="007762BF"/>
    <w:rsid w:val="00777478"/>
    <w:rsid w:val="0078742F"/>
    <w:rsid w:val="007874BC"/>
    <w:rsid w:val="007A5E2F"/>
    <w:rsid w:val="007B2E61"/>
    <w:rsid w:val="007B52F1"/>
    <w:rsid w:val="007B5595"/>
    <w:rsid w:val="007D0BCF"/>
    <w:rsid w:val="007D3DFE"/>
    <w:rsid w:val="007D77E2"/>
    <w:rsid w:val="007E2AA1"/>
    <w:rsid w:val="007E531A"/>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39FE"/>
    <w:rsid w:val="008A6EFF"/>
    <w:rsid w:val="008B60A5"/>
    <w:rsid w:val="008D07C5"/>
    <w:rsid w:val="008E6874"/>
    <w:rsid w:val="008F0465"/>
    <w:rsid w:val="008F1ABD"/>
    <w:rsid w:val="008F1BD4"/>
    <w:rsid w:val="00906C28"/>
    <w:rsid w:val="00910AB9"/>
    <w:rsid w:val="00912991"/>
    <w:rsid w:val="00917559"/>
    <w:rsid w:val="00924E88"/>
    <w:rsid w:val="009269CF"/>
    <w:rsid w:val="00927808"/>
    <w:rsid w:val="00934523"/>
    <w:rsid w:val="009359D0"/>
    <w:rsid w:val="00946AA2"/>
    <w:rsid w:val="009527D4"/>
    <w:rsid w:val="00954C8A"/>
    <w:rsid w:val="00955680"/>
    <w:rsid w:val="00960B1F"/>
    <w:rsid w:val="009644C1"/>
    <w:rsid w:val="00966595"/>
    <w:rsid w:val="009703ED"/>
    <w:rsid w:val="00990C95"/>
    <w:rsid w:val="00997E99"/>
    <w:rsid w:val="009A4E63"/>
    <w:rsid w:val="009A622D"/>
    <w:rsid w:val="009B38E4"/>
    <w:rsid w:val="009C1C87"/>
    <w:rsid w:val="009C3C13"/>
    <w:rsid w:val="009D0407"/>
    <w:rsid w:val="009D1F8E"/>
    <w:rsid w:val="009D6264"/>
    <w:rsid w:val="00A010B3"/>
    <w:rsid w:val="00A0307F"/>
    <w:rsid w:val="00A06303"/>
    <w:rsid w:val="00A12CCB"/>
    <w:rsid w:val="00A23D80"/>
    <w:rsid w:val="00A262BC"/>
    <w:rsid w:val="00A33B7B"/>
    <w:rsid w:val="00A33E0D"/>
    <w:rsid w:val="00A354ED"/>
    <w:rsid w:val="00A4544F"/>
    <w:rsid w:val="00A518BE"/>
    <w:rsid w:val="00A53830"/>
    <w:rsid w:val="00A652A8"/>
    <w:rsid w:val="00A71692"/>
    <w:rsid w:val="00A7374F"/>
    <w:rsid w:val="00A86492"/>
    <w:rsid w:val="00A87FE8"/>
    <w:rsid w:val="00AA17B6"/>
    <w:rsid w:val="00AA6C0A"/>
    <w:rsid w:val="00AC1C23"/>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1E11"/>
    <w:rsid w:val="00B13CF5"/>
    <w:rsid w:val="00B16FB2"/>
    <w:rsid w:val="00B25685"/>
    <w:rsid w:val="00B33BA9"/>
    <w:rsid w:val="00B36F85"/>
    <w:rsid w:val="00B43465"/>
    <w:rsid w:val="00B4432F"/>
    <w:rsid w:val="00B52088"/>
    <w:rsid w:val="00B527E2"/>
    <w:rsid w:val="00B54817"/>
    <w:rsid w:val="00B572D8"/>
    <w:rsid w:val="00B6266F"/>
    <w:rsid w:val="00B678B1"/>
    <w:rsid w:val="00B71316"/>
    <w:rsid w:val="00B87557"/>
    <w:rsid w:val="00B95D01"/>
    <w:rsid w:val="00BA4317"/>
    <w:rsid w:val="00BA55B8"/>
    <w:rsid w:val="00BA668D"/>
    <w:rsid w:val="00BB23E5"/>
    <w:rsid w:val="00BB33BB"/>
    <w:rsid w:val="00BB4ABB"/>
    <w:rsid w:val="00BB512A"/>
    <w:rsid w:val="00BC5684"/>
    <w:rsid w:val="00BE290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8FF"/>
    <w:rsid w:val="00F35A16"/>
    <w:rsid w:val="00F46DF4"/>
    <w:rsid w:val="00F53A9D"/>
    <w:rsid w:val="00F6071E"/>
    <w:rsid w:val="00F6144F"/>
    <w:rsid w:val="00F620CA"/>
    <w:rsid w:val="00F70C16"/>
    <w:rsid w:val="00FA38E3"/>
    <w:rsid w:val="00FA5155"/>
    <w:rsid w:val="00FA7409"/>
    <w:rsid w:val="00FB2A70"/>
    <w:rsid w:val="00FB50C8"/>
    <w:rsid w:val="00FD0FD6"/>
    <w:rsid w:val="00FD2D75"/>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footer" Target="footer1.xml"/><Relationship Id="rId34" Type="http://schemas.openxmlformats.org/officeDocument/2006/relationships/glossaryDocument" Target="glossary/document.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customXml" Target="ink/ink1.xml"/><Relationship Id="rId25" Type="http://schemas.openxmlformats.org/officeDocument/2006/relationships/image" Target="media/image9.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customXml" Target="ink/ink2.xml"/><Relationship Id="rId31" Type="http://schemas.openxmlformats.org/officeDocument/2006/relationships/image" Target="media/image15.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footer" Target="footer2.xml"/><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3F3014"/>
    <w:rsid w:val="004437FB"/>
    <w:rsid w:val="00701CB7"/>
    <w:rsid w:val="0076022A"/>
    <w:rsid w:val="0077675F"/>
    <w:rsid w:val="007802EA"/>
    <w:rsid w:val="008140A5"/>
    <w:rsid w:val="009D6264"/>
    <w:rsid w:val="00AB4FB8"/>
    <w:rsid w:val="00CB0364"/>
    <w:rsid w:val="00D25D75"/>
    <w:rsid w:val="00DE4099"/>
    <w:rsid w:val="00EB0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rsid w:val="00AB4FB8"/>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rsid w:val="00AB4FB8"/>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 w:type="paragraph" w:customStyle="1" w:styleId="8A4E512716EB9B40AC468149A1DCBF8C">
    <w:name w:val="8A4E512716EB9B40AC468149A1DCBF8C"/>
    <w:rsid w:val="00AB4FB8"/>
  </w:style>
  <w:style w:type="paragraph" w:customStyle="1" w:styleId="879EBF969536C742835514207D6015FF">
    <w:name w:val="879EBF969536C742835514207D6015FF"/>
    <w:rsid w:val="00AB4FB8"/>
  </w:style>
  <w:style w:type="paragraph" w:customStyle="1" w:styleId="17FFDFF30788D342A1736499EA7FE6A0">
    <w:name w:val="17FFDFF30788D342A1736499EA7FE6A0"/>
    <w:rsid w:val="00AB4FB8"/>
  </w:style>
  <w:style w:type="paragraph" w:customStyle="1" w:styleId="C0115D30D372A94E9F309F5A9B7809E4">
    <w:name w:val="C0115D30D372A94E9F309F5A9B7809E4"/>
    <w:rsid w:val="00AB4FB8"/>
  </w:style>
  <w:style w:type="paragraph" w:customStyle="1" w:styleId="755D9843027B154982F0377EEEB96689">
    <w:name w:val="755D9843027B154982F0377EEEB96689"/>
    <w:rsid w:val="00AB4FB8"/>
  </w:style>
  <w:style w:type="paragraph" w:customStyle="1" w:styleId="BA503A8DDBE25A48918FC13BF45FE253">
    <w:name w:val="BA503A8DDBE25A48918FC13BF45FE253"/>
    <w:rsid w:val="00AB4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288</Words>
  <Characters>1646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2025-08-06T01:57:00Z</dcterms:created>
  <dcterms:modified xsi:type="dcterms:W3CDTF">2025-08-06T05:38:00Z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